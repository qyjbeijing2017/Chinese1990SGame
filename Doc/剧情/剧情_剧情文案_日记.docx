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48"/>
          <w:lang w:val="en-US"/>
        </w:rPr>
      </w:pPr>
      <w:r>
        <w:rPr>
          <w:rFonts w:hint="eastAsia"/>
          <w:b/>
          <w:sz w:val="48"/>
          <w:lang w:val="en-US" w:eastAsia="zh-CN"/>
        </w:rPr>
        <w:t>剧情策划文档</w:t>
      </w:r>
    </w:p>
    <w:p>
      <w:pPr>
        <w:jc w:val="center"/>
        <w:rPr>
          <w:rFonts w:hint="eastAsia"/>
          <w:b/>
          <w:sz w:val="44"/>
          <w:lang w:val="en-US" w:eastAsia="zh-CN"/>
        </w:rPr>
      </w:pPr>
      <w:r>
        <w:rPr>
          <w:b/>
          <w:sz w:val="44"/>
        </w:rPr>
        <w:t>——</w:t>
      </w:r>
      <w:r>
        <w:rPr>
          <w:rFonts w:hint="eastAsia"/>
          <w:b/>
          <w:sz w:val="44"/>
          <w:lang w:val="en-US" w:eastAsia="zh-CN"/>
        </w:rPr>
        <w:t>日记</w:t>
      </w:r>
    </w:p>
    <w:p>
      <w:pPr>
        <w:jc w:val="center"/>
        <w:rPr>
          <w:rFonts w:hint="eastAsia"/>
          <w:b/>
          <w:sz w:val="44"/>
          <w:lang w:val="en-US" w:eastAsia="zh-CN"/>
        </w:rPr>
      </w:pPr>
    </w:p>
    <w:p>
      <w:pPr>
        <w:jc w:val="center"/>
        <w:rPr>
          <w:rFonts w:hint="eastAsia"/>
          <w:b/>
          <w:sz w:val="44"/>
          <w:lang w:val="en-US" w:eastAsia="zh-CN"/>
        </w:rPr>
      </w:pPr>
    </w:p>
    <w:p>
      <w:pPr>
        <w:jc w:val="center"/>
        <w:rPr>
          <w:rFonts w:hint="eastAsia"/>
          <w:b/>
          <w:sz w:val="44"/>
          <w:lang w:val="en-US" w:eastAsia="zh-CN"/>
        </w:rPr>
      </w:pPr>
    </w:p>
    <w:p>
      <w:pPr>
        <w:jc w:val="center"/>
        <w:rPr>
          <w:rFonts w:hint="eastAsia"/>
          <w:b/>
          <w:sz w:val="44"/>
          <w:lang w:val="en-US" w:eastAsia="zh-CN"/>
        </w:rPr>
      </w:pPr>
    </w:p>
    <w:tbl>
      <w:tblPr>
        <w:tblStyle w:val="33"/>
        <w:tblpPr w:leftFromText="180" w:rightFromText="180" w:vertAnchor="text" w:horzAnchor="page" w:tblpX="2209" w:tblpY="257"/>
        <w:tblOverlap w:val="never"/>
        <w:tblW w:w="80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2021"/>
        <w:gridCol w:w="47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tcBorders>
              <w:bottom w:val="single" w:color="000000" w:themeColor="text1" w:sz="4" w:space="0"/>
            </w:tcBorders>
            <w:shd w:val="pct25" w:color="auto" w:fill="auto"/>
          </w:tcPr>
          <w:p>
            <w:r>
              <w:rPr>
                <w:rFonts w:hint="eastAsia"/>
              </w:rPr>
              <w:t>上次修改者</w:t>
            </w:r>
          </w:p>
        </w:tc>
        <w:tc>
          <w:tcPr>
            <w:tcW w:w="2021" w:type="dxa"/>
            <w:tcBorders>
              <w:bottom w:val="single" w:color="000000" w:themeColor="text1" w:sz="4" w:space="0"/>
            </w:tcBorders>
            <w:shd w:val="pct25" w:color="auto" w:fill="auto"/>
          </w:tcPr>
          <w:p>
            <w:r>
              <w:rPr>
                <w:rFonts w:hint="eastAsia"/>
              </w:rPr>
              <w:t>上次修改时间</w:t>
            </w:r>
          </w:p>
        </w:tc>
        <w:tc>
          <w:tcPr>
            <w:tcW w:w="4760" w:type="dxa"/>
            <w:shd w:val="pct25" w:color="auto" w:fill="auto"/>
          </w:tcPr>
          <w:p>
            <w:r>
              <w:rPr>
                <w:rFonts w:hint="eastAsia"/>
              </w:rPr>
              <w:t>上次修改内容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  <w:shd w:val="pct10" w:color="auto" w:fill="auto"/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杨阳</w:t>
            </w:r>
          </w:p>
        </w:tc>
        <w:tc>
          <w:tcPr>
            <w:tcW w:w="2021" w:type="dxa"/>
            <w:shd w:val="pct10" w:color="auto" w:fill="auto"/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2018/11/14</w:t>
            </w:r>
          </w:p>
        </w:tc>
        <w:tc>
          <w:tcPr>
            <w:tcW w:w="4760" w:type="dxa"/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</w:tbl>
    <w:p>
      <w:pPr>
        <w:jc w:val="center"/>
        <w:rPr>
          <w:rFonts w:hint="eastAsia"/>
          <w:b/>
          <w:sz w:val="44"/>
          <w:lang w:val="en-US" w:eastAsia="zh-CN"/>
        </w:rPr>
      </w:pPr>
    </w:p>
    <w:p>
      <w:pPr>
        <w:jc w:val="both"/>
        <w:rPr>
          <w:rFonts w:hint="eastAsia"/>
          <w:b/>
          <w:sz w:val="4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sz w:val="21"/>
          <w:lang w:val="en-US" w:eastAsia="zh-CN" w:bidi="ar-SA"/>
        </w:rPr>
        <w:id w:val="14746317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" w:name="_GoBack"/>
          <w:bookmarkEnd w:id="5"/>
          <w:bookmarkStart w:id="0" w:name="_Toc22263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_Toc18599_WPSOffice_Level1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ajorEastAsia" w:cstheme="minorBidi"/>
                <w:caps/>
                <w:color w:val="FFFFFF" w:themeColor="background1"/>
                <w:spacing w:val="15"/>
                <w:sz w:val="22"/>
                <w:szCs w:val="22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id w:val="147463176"/>
              <w:placeholder>
                <w:docPart w:val="{98b0c7df-c60b-4407-a406-32cccc590e7c}"/>
              </w:placeholder>
            </w:sdtPr>
            <w:sdtEndPr>
              <w:rPr>
                <w:rFonts w:asciiTheme="minorHAnsi" w:hAnsiTheme="minorHAnsi" w:eastAsiaTheme="majorEastAsia" w:cstheme="minorBidi"/>
                <w:caps/>
                <w:color w:val="FFFFFF" w:themeColor="background1"/>
                <w:spacing w:val="15"/>
                <w:sz w:val="22"/>
                <w:szCs w:val="22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sdtEndPr>
            <w:sdtContent>
              <w:r>
                <w:rPr>
                  <w:rFonts w:hint="default" w:asciiTheme="minorHAnsi" w:hAnsiTheme="minorHAnsi" w:eastAsiaTheme="maj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ajorEastAsia" w:cstheme="minorBidi"/>
                </w:rPr>
                <w:t>韩娥刚刚到达北京的日记</w:t>
              </w:r>
            </w:sdtContent>
          </w:sdt>
          <w:r>
            <w:tab/>
          </w:r>
          <w:bookmarkStart w:id="1" w:name="_Toc18599_WPSOffice_Level1Page"/>
          <w:r>
            <w:t>3</w:t>
          </w:r>
          <w:bookmarkEnd w:id="1"/>
          <w:r>
            <w:fldChar w:fldCharType="end"/>
          </w:r>
        </w:p>
        <w:p>
          <w:pPr>
            <w:pStyle w:val="6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ajorEastAsia" w:cstheme="minorBidi"/>
                <w:caps/>
                <w:color w:val="FFFFFF" w:themeColor="background1"/>
                <w:spacing w:val="15"/>
                <w:sz w:val="22"/>
                <w:szCs w:val="22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id w:val="147463176"/>
              <w:placeholder>
                <w:docPart w:val="{c93e9a3d-e183-4f0e-8481-6f1f0d649cf0}"/>
              </w:placeholder>
            </w:sdtPr>
            <w:sdtEndPr>
              <w:rPr>
                <w:rFonts w:asciiTheme="minorHAnsi" w:hAnsiTheme="minorHAnsi" w:eastAsiaTheme="majorEastAsia" w:cstheme="minorBidi"/>
                <w:caps/>
                <w:color w:val="FFFFFF" w:themeColor="background1"/>
                <w:spacing w:val="15"/>
                <w:sz w:val="22"/>
                <w:szCs w:val="22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sdtEndPr>
            <w:sdtContent>
              <w:r>
                <w:rPr>
                  <w:rFonts w:hint="default" w:asciiTheme="minorHAnsi" w:hAnsiTheme="minorHAnsi" w:eastAsiaTheme="maj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ajorEastAsia" w:cstheme="minorBidi"/>
                </w:rPr>
                <w:t>韩娥遇到秦歌子</w:t>
              </w:r>
            </w:sdtContent>
          </w:sdt>
          <w:r>
            <w:tab/>
          </w:r>
          <w:bookmarkStart w:id="2" w:name="_Toc22263_WPSOffice_Level1Page"/>
          <w:r>
            <w:t>5</w:t>
          </w:r>
          <w:bookmarkEnd w:id="2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3" w:name="_Toc18599_WPSOffice_Level1"/>
      <w:r>
        <w:rPr>
          <w:rFonts w:hint="eastAsia"/>
          <w:lang w:val="en-US" w:eastAsia="zh-CN"/>
        </w:rPr>
        <w:t>韩娥刚刚到达北京的日记</w:t>
      </w:r>
      <w:bookmarkEnd w:id="3"/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到达北京第一天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一下我的北漂日记吧，嘿嘿，北京真的比我们老家的小县城热闹多了。我从火车下来完全就是被挤着出了火车站。虽然我二姨来火车站接我了，但是还是来晚了10分钟，我在火车站的广场上差点就要去找警察了。二姨说是工作太忙了，来晚了。哼。看在来接我的份上，就原谅她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二姨把我接到了一间公租房处，就又离开了，说是让我先收拾收拾，晚上带我去吃饭，顺便去看看打工的地方，还给我留了点钱，让我看看缺什么去买。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不过！不过！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她一直到现在都没回来！现在已经9点多了！生气！明天一定要让他好好请我吃一顿饭！睡觉了！明天还要去打工！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日记表现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活泼的小学生字体，有一些小表情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打工日记1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虽然昨天二姨没有晚上来请我吃饭，但是今天倒是挺早就过来接我来了，带我去早点摊吃早饭。吃的是包子和豆腐脑，不过看旁边桌的人都在吃一个叫什么炒肝的东西，粘粘的，看起来一点都不好吃。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然后我二姨带我来到了我打工的餐厅，干一些端盘子和上菜点菜的工作。虽然不是很难的工作，但是工资比老家多好多！开心！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早上的时候，店长还给我开了一个简短的欢迎会，感觉大家都是很好相处的人。他们先让我去上菜和收拾桌子。中午的时候，真的是好累！还好我早上吃的比较饱，不然感觉会饿晕过去了。下午3点才吃上午饭，我长这么大第一次吃了3碗饭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晚上的时候人更多了，没想到打工竟然这么累，唉。不过大家还是挺照顾我的！明天早上就要过去，准备睡了！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日记表现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活泼的小学生字体，较昨天更为随意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打工日记2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真的是不顺，在端盘子的时候把盘子打破了，还不小心溅到到了一个姐姐的衣服上了一点，不过那个姐姐没有怎么责备我，反倒是老板他们对我一顿痛骂，明明那个姐姐都没有怎么责备我呢。她们着急个什么劲啊。老板还说要是在打破盘子就要扣我的工资。好讨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有点想哥哥姐姐了，唉！明天还好轮休，可以休息一天了。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日记表现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活泼的小学生字体，字迹比较清晰（写字用力）</w:t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4" w:name="_Toc22263_WPSOffice_Level1"/>
      <w:r>
        <w:rPr>
          <w:rFonts w:hint="eastAsia"/>
          <w:lang w:val="en-US" w:eastAsia="zh-CN"/>
        </w:rPr>
        <w:t>韩娥遇到秦歌子</w:t>
      </w:r>
      <w:bookmarkEnd w:id="4"/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韩娥遇到醉酒的秦歌子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今天真的有点神奇！我遇到了上次那个被我溅到了菜汁的姐姐，上次的她真的是优雅，高冷美丽。而这回好像和上次不太一样。她好像是喝多了。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我的晚班，回家的路上，我遇到了一个坐在路边，嘴里哼着小曲的姐姐。虽然嗓音很好听，但是感觉从歌词中仿佛是喝多了的样子，哈哈哈。我走过去之后，发现是上次那个被我溅到汤汁的姐姐。她看到我走来也笑了，笑着指着我，好像要说点啥。不过，她神色一变，然后吐了。还好我躲得及时，不然哥哥给我送来的新衣服就要被弄脏了。吐完了的她直接就靠在边上的灯柱上，睡着了。我真的是第一次见到能靠在灯柱上睡着的人哈哈哈哈！我最后还是把她扶回我家了。虽然这个姐姐看起来很高挑，但是好轻啊，感觉应该比我轻。不过把她扶回来也太累了，准备休息了。明早一定要问问他的名字。</w:t>
      </w:r>
    </w:p>
    <w:p>
      <w:pPr>
        <w:pStyle w:val="4"/>
        <w:numPr>
          <w:ilvl w:val="2"/>
          <w:numId w:val="2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日记表现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活泼的小学生字体。多用表情表达开心和疑惑的心情。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1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300E2"/>
    <w:multiLevelType w:val="multilevel"/>
    <w:tmpl w:val="24A300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234D5E5"/>
    <w:multiLevelType w:val="multilevel"/>
    <w:tmpl w:val="5234D5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161"/>
    <w:rsid w:val="000033E5"/>
    <w:rsid w:val="000036AE"/>
    <w:rsid w:val="00005BED"/>
    <w:rsid w:val="00005DFC"/>
    <w:rsid w:val="00007289"/>
    <w:rsid w:val="00010355"/>
    <w:rsid w:val="000171D0"/>
    <w:rsid w:val="0002069F"/>
    <w:rsid w:val="00021FBB"/>
    <w:rsid w:val="000235C9"/>
    <w:rsid w:val="0002611F"/>
    <w:rsid w:val="00026D80"/>
    <w:rsid w:val="000377FF"/>
    <w:rsid w:val="00037D47"/>
    <w:rsid w:val="00040348"/>
    <w:rsid w:val="00040D9C"/>
    <w:rsid w:val="000420A7"/>
    <w:rsid w:val="0004352C"/>
    <w:rsid w:val="00043552"/>
    <w:rsid w:val="00044677"/>
    <w:rsid w:val="00044690"/>
    <w:rsid w:val="00052FD4"/>
    <w:rsid w:val="000548B3"/>
    <w:rsid w:val="000613D3"/>
    <w:rsid w:val="00061831"/>
    <w:rsid w:val="0006288E"/>
    <w:rsid w:val="00067BA5"/>
    <w:rsid w:val="000708A1"/>
    <w:rsid w:val="000709CB"/>
    <w:rsid w:val="000852A3"/>
    <w:rsid w:val="00087F83"/>
    <w:rsid w:val="00090112"/>
    <w:rsid w:val="000901E0"/>
    <w:rsid w:val="00094742"/>
    <w:rsid w:val="00096922"/>
    <w:rsid w:val="000976D3"/>
    <w:rsid w:val="000A3EDA"/>
    <w:rsid w:val="000B254F"/>
    <w:rsid w:val="000B43F6"/>
    <w:rsid w:val="000B7EE5"/>
    <w:rsid w:val="000D1D12"/>
    <w:rsid w:val="000D2DC3"/>
    <w:rsid w:val="000D7AE5"/>
    <w:rsid w:val="000E0F7A"/>
    <w:rsid w:val="000E1C5B"/>
    <w:rsid w:val="000E2269"/>
    <w:rsid w:val="000E227C"/>
    <w:rsid w:val="000F3CC8"/>
    <w:rsid w:val="000F79E8"/>
    <w:rsid w:val="0010475C"/>
    <w:rsid w:val="0011033B"/>
    <w:rsid w:val="001112B2"/>
    <w:rsid w:val="001123E7"/>
    <w:rsid w:val="00112E87"/>
    <w:rsid w:val="00113435"/>
    <w:rsid w:val="001169B1"/>
    <w:rsid w:val="00127604"/>
    <w:rsid w:val="00130006"/>
    <w:rsid w:val="0013098C"/>
    <w:rsid w:val="00136534"/>
    <w:rsid w:val="00137801"/>
    <w:rsid w:val="00142719"/>
    <w:rsid w:val="00144C45"/>
    <w:rsid w:val="00150382"/>
    <w:rsid w:val="00151CBE"/>
    <w:rsid w:val="001566E7"/>
    <w:rsid w:val="00156A97"/>
    <w:rsid w:val="00161752"/>
    <w:rsid w:val="0016327E"/>
    <w:rsid w:val="001665C0"/>
    <w:rsid w:val="0017208A"/>
    <w:rsid w:val="00172813"/>
    <w:rsid w:val="00181943"/>
    <w:rsid w:val="001837FA"/>
    <w:rsid w:val="00187E43"/>
    <w:rsid w:val="00192C10"/>
    <w:rsid w:val="001974DE"/>
    <w:rsid w:val="001A5C4D"/>
    <w:rsid w:val="001A79A3"/>
    <w:rsid w:val="001B0774"/>
    <w:rsid w:val="001B077C"/>
    <w:rsid w:val="001B231C"/>
    <w:rsid w:val="001B5D48"/>
    <w:rsid w:val="001B70C0"/>
    <w:rsid w:val="001B71AD"/>
    <w:rsid w:val="001C29A0"/>
    <w:rsid w:val="001C42D0"/>
    <w:rsid w:val="001C50A6"/>
    <w:rsid w:val="001C6BC7"/>
    <w:rsid w:val="001D01BF"/>
    <w:rsid w:val="001D25FB"/>
    <w:rsid w:val="001D2666"/>
    <w:rsid w:val="001D6238"/>
    <w:rsid w:val="001E0AE7"/>
    <w:rsid w:val="001E2DE6"/>
    <w:rsid w:val="001E5E27"/>
    <w:rsid w:val="001E7A7D"/>
    <w:rsid w:val="001F2667"/>
    <w:rsid w:val="001F27AD"/>
    <w:rsid w:val="001F31C1"/>
    <w:rsid w:val="001F322A"/>
    <w:rsid w:val="001F4A10"/>
    <w:rsid w:val="001F5D7B"/>
    <w:rsid w:val="0020226F"/>
    <w:rsid w:val="00202D0E"/>
    <w:rsid w:val="002077A0"/>
    <w:rsid w:val="0021341D"/>
    <w:rsid w:val="0021390D"/>
    <w:rsid w:val="002174BE"/>
    <w:rsid w:val="00224834"/>
    <w:rsid w:val="0022600E"/>
    <w:rsid w:val="00226044"/>
    <w:rsid w:val="002307F8"/>
    <w:rsid w:val="00231F1A"/>
    <w:rsid w:val="00232C9A"/>
    <w:rsid w:val="0023306D"/>
    <w:rsid w:val="00234163"/>
    <w:rsid w:val="002370BF"/>
    <w:rsid w:val="00240303"/>
    <w:rsid w:val="00243700"/>
    <w:rsid w:val="00247D40"/>
    <w:rsid w:val="0025062C"/>
    <w:rsid w:val="00253E84"/>
    <w:rsid w:val="0026403B"/>
    <w:rsid w:val="0026638E"/>
    <w:rsid w:val="0027068E"/>
    <w:rsid w:val="00272B8D"/>
    <w:rsid w:val="002757AC"/>
    <w:rsid w:val="002802B7"/>
    <w:rsid w:val="00281533"/>
    <w:rsid w:val="0028500F"/>
    <w:rsid w:val="002930FD"/>
    <w:rsid w:val="002A20DB"/>
    <w:rsid w:val="002A4874"/>
    <w:rsid w:val="002B0ECE"/>
    <w:rsid w:val="002B3FA6"/>
    <w:rsid w:val="002B7C8A"/>
    <w:rsid w:val="002C17E2"/>
    <w:rsid w:val="002C3E8B"/>
    <w:rsid w:val="002C6D81"/>
    <w:rsid w:val="002D1E6C"/>
    <w:rsid w:val="002D2A3F"/>
    <w:rsid w:val="002D5830"/>
    <w:rsid w:val="002D6787"/>
    <w:rsid w:val="002D7E4C"/>
    <w:rsid w:val="002E1FA7"/>
    <w:rsid w:val="002E7D0D"/>
    <w:rsid w:val="002F0061"/>
    <w:rsid w:val="002F1367"/>
    <w:rsid w:val="002F2B9A"/>
    <w:rsid w:val="002F5915"/>
    <w:rsid w:val="002F5981"/>
    <w:rsid w:val="002F76D2"/>
    <w:rsid w:val="00300E02"/>
    <w:rsid w:val="00306F50"/>
    <w:rsid w:val="003070B4"/>
    <w:rsid w:val="0031688C"/>
    <w:rsid w:val="00316EF2"/>
    <w:rsid w:val="003177BC"/>
    <w:rsid w:val="00320D1A"/>
    <w:rsid w:val="00322139"/>
    <w:rsid w:val="00332782"/>
    <w:rsid w:val="00336315"/>
    <w:rsid w:val="003457CB"/>
    <w:rsid w:val="0034740F"/>
    <w:rsid w:val="0035203B"/>
    <w:rsid w:val="003528C9"/>
    <w:rsid w:val="00355C1F"/>
    <w:rsid w:val="00357292"/>
    <w:rsid w:val="00361805"/>
    <w:rsid w:val="00363672"/>
    <w:rsid w:val="00363ADE"/>
    <w:rsid w:val="00363CF9"/>
    <w:rsid w:val="00366F0E"/>
    <w:rsid w:val="00370F48"/>
    <w:rsid w:val="00371E1C"/>
    <w:rsid w:val="003726F5"/>
    <w:rsid w:val="00372BD8"/>
    <w:rsid w:val="00381349"/>
    <w:rsid w:val="0038183E"/>
    <w:rsid w:val="003925A2"/>
    <w:rsid w:val="003959E4"/>
    <w:rsid w:val="003A031F"/>
    <w:rsid w:val="003A1874"/>
    <w:rsid w:val="003A7F1E"/>
    <w:rsid w:val="003B45FA"/>
    <w:rsid w:val="003C1F39"/>
    <w:rsid w:val="003C5BA0"/>
    <w:rsid w:val="003C7013"/>
    <w:rsid w:val="003D1397"/>
    <w:rsid w:val="003D2DDC"/>
    <w:rsid w:val="003D3189"/>
    <w:rsid w:val="003D7C59"/>
    <w:rsid w:val="003E1B32"/>
    <w:rsid w:val="003E268A"/>
    <w:rsid w:val="003E3977"/>
    <w:rsid w:val="003F5892"/>
    <w:rsid w:val="003F78B6"/>
    <w:rsid w:val="003F7CBF"/>
    <w:rsid w:val="00403831"/>
    <w:rsid w:val="00403949"/>
    <w:rsid w:val="00405A63"/>
    <w:rsid w:val="004079C0"/>
    <w:rsid w:val="004115FE"/>
    <w:rsid w:val="00412568"/>
    <w:rsid w:val="00412EB7"/>
    <w:rsid w:val="00413595"/>
    <w:rsid w:val="0041373D"/>
    <w:rsid w:val="0041642B"/>
    <w:rsid w:val="00422212"/>
    <w:rsid w:val="00422F2C"/>
    <w:rsid w:val="00430214"/>
    <w:rsid w:val="00430354"/>
    <w:rsid w:val="00432AEF"/>
    <w:rsid w:val="00432FB5"/>
    <w:rsid w:val="004410A5"/>
    <w:rsid w:val="00441A8A"/>
    <w:rsid w:val="004427DC"/>
    <w:rsid w:val="004446C5"/>
    <w:rsid w:val="00446831"/>
    <w:rsid w:val="00455946"/>
    <w:rsid w:val="0045744B"/>
    <w:rsid w:val="004602F4"/>
    <w:rsid w:val="00461161"/>
    <w:rsid w:val="0046609B"/>
    <w:rsid w:val="0047279E"/>
    <w:rsid w:val="00472FF2"/>
    <w:rsid w:val="004731D6"/>
    <w:rsid w:val="004736D1"/>
    <w:rsid w:val="00480305"/>
    <w:rsid w:val="004858D1"/>
    <w:rsid w:val="004907DF"/>
    <w:rsid w:val="0049104F"/>
    <w:rsid w:val="004A552E"/>
    <w:rsid w:val="004B278D"/>
    <w:rsid w:val="004B2A8F"/>
    <w:rsid w:val="004B523F"/>
    <w:rsid w:val="004C1AF7"/>
    <w:rsid w:val="004C22D3"/>
    <w:rsid w:val="004C7A22"/>
    <w:rsid w:val="004D1125"/>
    <w:rsid w:val="004D39E5"/>
    <w:rsid w:val="004D7F05"/>
    <w:rsid w:val="004E0095"/>
    <w:rsid w:val="004E1507"/>
    <w:rsid w:val="004E1D16"/>
    <w:rsid w:val="004E1ED8"/>
    <w:rsid w:val="004E66D1"/>
    <w:rsid w:val="004F07D9"/>
    <w:rsid w:val="004F37C1"/>
    <w:rsid w:val="00500AC1"/>
    <w:rsid w:val="00506937"/>
    <w:rsid w:val="00507147"/>
    <w:rsid w:val="00510112"/>
    <w:rsid w:val="00511E6C"/>
    <w:rsid w:val="00512533"/>
    <w:rsid w:val="00514FCD"/>
    <w:rsid w:val="00516993"/>
    <w:rsid w:val="00523C92"/>
    <w:rsid w:val="00526694"/>
    <w:rsid w:val="00531C0F"/>
    <w:rsid w:val="005339F9"/>
    <w:rsid w:val="005503EB"/>
    <w:rsid w:val="00551E42"/>
    <w:rsid w:val="0055333A"/>
    <w:rsid w:val="005547D5"/>
    <w:rsid w:val="005564A0"/>
    <w:rsid w:val="00576020"/>
    <w:rsid w:val="00577F64"/>
    <w:rsid w:val="00582A30"/>
    <w:rsid w:val="00595BDB"/>
    <w:rsid w:val="005A0787"/>
    <w:rsid w:val="005B059A"/>
    <w:rsid w:val="005B2441"/>
    <w:rsid w:val="005B33A2"/>
    <w:rsid w:val="005B4E35"/>
    <w:rsid w:val="005B6764"/>
    <w:rsid w:val="005C103A"/>
    <w:rsid w:val="005C1F53"/>
    <w:rsid w:val="005C3FAE"/>
    <w:rsid w:val="005C7937"/>
    <w:rsid w:val="005C79F3"/>
    <w:rsid w:val="005C7C65"/>
    <w:rsid w:val="005D0717"/>
    <w:rsid w:val="005D5073"/>
    <w:rsid w:val="005D7FFB"/>
    <w:rsid w:val="005E07E2"/>
    <w:rsid w:val="005E49DC"/>
    <w:rsid w:val="005E5085"/>
    <w:rsid w:val="005E53E4"/>
    <w:rsid w:val="005E5D01"/>
    <w:rsid w:val="005F0CA2"/>
    <w:rsid w:val="005F2B54"/>
    <w:rsid w:val="005F3567"/>
    <w:rsid w:val="005F77BC"/>
    <w:rsid w:val="00601E02"/>
    <w:rsid w:val="00602051"/>
    <w:rsid w:val="00610BD6"/>
    <w:rsid w:val="0061277C"/>
    <w:rsid w:val="00613128"/>
    <w:rsid w:val="00613AAD"/>
    <w:rsid w:val="00620AD3"/>
    <w:rsid w:val="0062527B"/>
    <w:rsid w:val="00637752"/>
    <w:rsid w:val="00641022"/>
    <w:rsid w:val="0064448F"/>
    <w:rsid w:val="00647D1F"/>
    <w:rsid w:val="00650C84"/>
    <w:rsid w:val="006527EE"/>
    <w:rsid w:val="006546D4"/>
    <w:rsid w:val="006603ED"/>
    <w:rsid w:val="006612AB"/>
    <w:rsid w:val="00662E61"/>
    <w:rsid w:val="00663C82"/>
    <w:rsid w:val="0066534C"/>
    <w:rsid w:val="00671589"/>
    <w:rsid w:val="006716BC"/>
    <w:rsid w:val="006830D5"/>
    <w:rsid w:val="006856E7"/>
    <w:rsid w:val="00685F2D"/>
    <w:rsid w:val="006923C1"/>
    <w:rsid w:val="00693581"/>
    <w:rsid w:val="0069425F"/>
    <w:rsid w:val="00696968"/>
    <w:rsid w:val="006A00F4"/>
    <w:rsid w:val="006A3070"/>
    <w:rsid w:val="006A378E"/>
    <w:rsid w:val="006B2046"/>
    <w:rsid w:val="006B2A66"/>
    <w:rsid w:val="006B36A9"/>
    <w:rsid w:val="006B6DAE"/>
    <w:rsid w:val="006C0069"/>
    <w:rsid w:val="006C0725"/>
    <w:rsid w:val="006C1E14"/>
    <w:rsid w:val="006C60CC"/>
    <w:rsid w:val="006C676F"/>
    <w:rsid w:val="006D3ABC"/>
    <w:rsid w:val="006D458D"/>
    <w:rsid w:val="006D7352"/>
    <w:rsid w:val="006E23E4"/>
    <w:rsid w:val="006F07EC"/>
    <w:rsid w:val="006F14BB"/>
    <w:rsid w:val="006F41B6"/>
    <w:rsid w:val="0070135A"/>
    <w:rsid w:val="00702155"/>
    <w:rsid w:val="00703F69"/>
    <w:rsid w:val="00704102"/>
    <w:rsid w:val="00704158"/>
    <w:rsid w:val="00706A22"/>
    <w:rsid w:val="00706DAE"/>
    <w:rsid w:val="00707BE6"/>
    <w:rsid w:val="007132C1"/>
    <w:rsid w:val="00713DCA"/>
    <w:rsid w:val="00714232"/>
    <w:rsid w:val="007161AF"/>
    <w:rsid w:val="0072350C"/>
    <w:rsid w:val="00723880"/>
    <w:rsid w:val="0072703C"/>
    <w:rsid w:val="0073067B"/>
    <w:rsid w:val="007321E6"/>
    <w:rsid w:val="00732BCA"/>
    <w:rsid w:val="00737D5A"/>
    <w:rsid w:val="00741384"/>
    <w:rsid w:val="00741410"/>
    <w:rsid w:val="0074158F"/>
    <w:rsid w:val="007429AE"/>
    <w:rsid w:val="007474D4"/>
    <w:rsid w:val="00747D33"/>
    <w:rsid w:val="00747E1C"/>
    <w:rsid w:val="0075099E"/>
    <w:rsid w:val="00751D88"/>
    <w:rsid w:val="007522C6"/>
    <w:rsid w:val="00753662"/>
    <w:rsid w:val="0076068C"/>
    <w:rsid w:val="00762CF8"/>
    <w:rsid w:val="00762D82"/>
    <w:rsid w:val="00763B65"/>
    <w:rsid w:val="007657C7"/>
    <w:rsid w:val="00767D1B"/>
    <w:rsid w:val="007716CD"/>
    <w:rsid w:val="0077172A"/>
    <w:rsid w:val="007759F9"/>
    <w:rsid w:val="007765B4"/>
    <w:rsid w:val="00777A0C"/>
    <w:rsid w:val="00780F9F"/>
    <w:rsid w:val="00782967"/>
    <w:rsid w:val="00786F14"/>
    <w:rsid w:val="007902BD"/>
    <w:rsid w:val="007945DA"/>
    <w:rsid w:val="00794E98"/>
    <w:rsid w:val="007A04FA"/>
    <w:rsid w:val="007A3E83"/>
    <w:rsid w:val="007A731C"/>
    <w:rsid w:val="007B154C"/>
    <w:rsid w:val="007B2FD6"/>
    <w:rsid w:val="007B30BD"/>
    <w:rsid w:val="007B356E"/>
    <w:rsid w:val="007B3F21"/>
    <w:rsid w:val="007B5572"/>
    <w:rsid w:val="007B74FE"/>
    <w:rsid w:val="007C3130"/>
    <w:rsid w:val="007C3612"/>
    <w:rsid w:val="007C3D60"/>
    <w:rsid w:val="007C588E"/>
    <w:rsid w:val="007D4D61"/>
    <w:rsid w:val="007D58A9"/>
    <w:rsid w:val="007E0A2E"/>
    <w:rsid w:val="007E151E"/>
    <w:rsid w:val="007E1601"/>
    <w:rsid w:val="007E19F0"/>
    <w:rsid w:val="007E2D15"/>
    <w:rsid w:val="007E3B69"/>
    <w:rsid w:val="007E3BD3"/>
    <w:rsid w:val="008021D6"/>
    <w:rsid w:val="008027EC"/>
    <w:rsid w:val="008028A9"/>
    <w:rsid w:val="0080479A"/>
    <w:rsid w:val="00812D23"/>
    <w:rsid w:val="00822BE3"/>
    <w:rsid w:val="008343E4"/>
    <w:rsid w:val="00834867"/>
    <w:rsid w:val="008351B7"/>
    <w:rsid w:val="00841FBF"/>
    <w:rsid w:val="008436F9"/>
    <w:rsid w:val="00843B04"/>
    <w:rsid w:val="00847193"/>
    <w:rsid w:val="00867878"/>
    <w:rsid w:val="00872B97"/>
    <w:rsid w:val="008744EB"/>
    <w:rsid w:val="008749F6"/>
    <w:rsid w:val="0088323E"/>
    <w:rsid w:val="008870DB"/>
    <w:rsid w:val="0089028F"/>
    <w:rsid w:val="008A0E62"/>
    <w:rsid w:val="008A123A"/>
    <w:rsid w:val="008A1375"/>
    <w:rsid w:val="008A27F9"/>
    <w:rsid w:val="008A41DE"/>
    <w:rsid w:val="008A59E2"/>
    <w:rsid w:val="008A5FEA"/>
    <w:rsid w:val="008B1415"/>
    <w:rsid w:val="008B2301"/>
    <w:rsid w:val="008B56C8"/>
    <w:rsid w:val="008D129F"/>
    <w:rsid w:val="008D1606"/>
    <w:rsid w:val="008D58D3"/>
    <w:rsid w:val="008D5A10"/>
    <w:rsid w:val="008E12A9"/>
    <w:rsid w:val="008F31CE"/>
    <w:rsid w:val="008F380C"/>
    <w:rsid w:val="008F76B9"/>
    <w:rsid w:val="00900155"/>
    <w:rsid w:val="009010C9"/>
    <w:rsid w:val="009020E4"/>
    <w:rsid w:val="00902900"/>
    <w:rsid w:val="00910E40"/>
    <w:rsid w:val="00911413"/>
    <w:rsid w:val="0091756D"/>
    <w:rsid w:val="00924C90"/>
    <w:rsid w:val="0092504C"/>
    <w:rsid w:val="00926B7A"/>
    <w:rsid w:val="00940637"/>
    <w:rsid w:val="009410BD"/>
    <w:rsid w:val="009436D5"/>
    <w:rsid w:val="00946428"/>
    <w:rsid w:val="00953E57"/>
    <w:rsid w:val="00954EBC"/>
    <w:rsid w:val="0095591C"/>
    <w:rsid w:val="009560A8"/>
    <w:rsid w:val="00956113"/>
    <w:rsid w:val="00956EB7"/>
    <w:rsid w:val="00961500"/>
    <w:rsid w:val="00967B84"/>
    <w:rsid w:val="0097702D"/>
    <w:rsid w:val="009775EE"/>
    <w:rsid w:val="00981053"/>
    <w:rsid w:val="0098422C"/>
    <w:rsid w:val="00990B39"/>
    <w:rsid w:val="009936BB"/>
    <w:rsid w:val="00994DFE"/>
    <w:rsid w:val="009A1B74"/>
    <w:rsid w:val="009A42E5"/>
    <w:rsid w:val="009A4C30"/>
    <w:rsid w:val="009B0AAB"/>
    <w:rsid w:val="009B2121"/>
    <w:rsid w:val="009B6541"/>
    <w:rsid w:val="009C3D07"/>
    <w:rsid w:val="009C4F4E"/>
    <w:rsid w:val="009C56A4"/>
    <w:rsid w:val="009D11E2"/>
    <w:rsid w:val="009E2861"/>
    <w:rsid w:val="009F2FE1"/>
    <w:rsid w:val="009F2FF4"/>
    <w:rsid w:val="009F54C5"/>
    <w:rsid w:val="00A03D54"/>
    <w:rsid w:val="00A072E7"/>
    <w:rsid w:val="00A10952"/>
    <w:rsid w:val="00A13F57"/>
    <w:rsid w:val="00A1551F"/>
    <w:rsid w:val="00A1571B"/>
    <w:rsid w:val="00A1764C"/>
    <w:rsid w:val="00A21F96"/>
    <w:rsid w:val="00A223D3"/>
    <w:rsid w:val="00A27443"/>
    <w:rsid w:val="00A31D9F"/>
    <w:rsid w:val="00A33FB1"/>
    <w:rsid w:val="00A3490C"/>
    <w:rsid w:val="00A40B0E"/>
    <w:rsid w:val="00A41243"/>
    <w:rsid w:val="00A414A6"/>
    <w:rsid w:val="00A42DD6"/>
    <w:rsid w:val="00A43E43"/>
    <w:rsid w:val="00A5400D"/>
    <w:rsid w:val="00A62234"/>
    <w:rsid w:val="00A652D9"/>
    <w:rsid w:val="00A73728"/>
    <w:rsid w:val="00A74781"/>
    <w:rsid w:val="00A75253"/>
    <w:rsid w:val="00A76358"/>
    <w:rsid w:val="00A859A7"/>
    <w:rsid w:val="00A90E0B"/>
    <w:rsid w:val="00A91CAF"/>
    <w:rsid w:val="00A91F80"/>
    <w:rsid w:val="00A94BFA"/>
    <w:rsid w:val="00AA127C"/>
    <w:rsid w:val="00AA63E0"/>
    <w:rsid w:val="00AB3843"/>
    <w:rsid w:val="00AB405E"/>
    <w:rsid w:val="00AB497A"/>
    <w:rsid w:val="00AB77DA"/>
    <w:rsid w:val="00AC02C3"/>
    <w:rsid w:val="00AC0B9D"/>
    <w:rsid w:val="00AC188C"/>
    <w:rsid w:val="00AC4B64"/>
    <w:rsid w:val="00AC78E7"/>
    <w:rsid w:val="00AD2172"/>
    <w:rsid w:val="00AD2A68"/>
    <w:rsid w:val="00AD5D68"/>
    <w:rsid w:val="00AE0A55"/>
    <w:rsid w:val="00AE195F"/>
    <w:rsid w:val="00AE1DC3"/>
    <w:rsid w:val="00AE3EAE"/>
    <w:rsid w:val="00AE5B6A"/>
    <w:rsid w:val="00AE70D9"/>
    <w:rsid w:val="00AE7DE3"/>
    <w:rsid w:val="00AF272A"/>
    <w:rsid w:val="00AF58CE"/>
    <w:rsid w:val="00AF58F2"/>
    <w:rsid w:val="00B059B1"/>
    <w:rsid w:val="00B0756B"/>
    <w:rsid w:val="00B12FB3"/>
    <w:rsid w:val="00B16CB0"/>
    <w:rsid w:val="00B17352"/>
    <w:rsid w:val="00B17D53"/>
    <w:rsid w:val="00B22790"/>
    <w:rsid w:val="00B23480"/>
    <w:rsid w:val="00B24C89"/>
    <w:rsid w:val="00B256D4"/>
    <w:rsid w:val="00B267A9"/>
    <w:rsid w:val="00B27620"/>
    <w:rsid w:val="00B30A93"/>
    <w:rsid w:val="00B326BA"/>
    <w:rsid w:val="00B338B7"/>
    <w:rsid w:val="00B343F4"/>
    <w:rsid w:val="00B353D3"/>
    <w:rsid w:val="00B379A0"/>
    <w:rsid w:val="00B45782"/>
    <w:rsid w:val="00B46D9F"/>
    <w:rsid w:val="00B510FF"/>
    <w:rsid w:val="00B52E2A"/>
    <w:rsid w:val="00B53E31"/>
    <w:rsid w:val="00B540C4"/>
    <w:rsid w:val="00B5413B"/>
    <w:rsid w:val="00B56195"/>
    <w:rsid w:val="00B56A0D"/>
    <w:rsid w:val="00B666FD"/>
    <w:rsid w:val="00B671AE"/>
    <w:rsid w:val="00B728AE"/>
    <w:rsid w:val="00B7405A"/>
    <w:rsid w:val="00B74E51"/>
    <w:rsid w:val="00B76638"/>
    <w:rsid w:val="00B81CFB"/>
    <w:rsid w:val="00B8202A"/>
    <w:rsid w:val="00B82913"/>
    <w:rsid w:val="00B83032"/>
    <w:rsid w:val="00B93809"/>
    <w:rsid w:val="00B94DEB"/>
    <w:rsid w:val="00B9570F"/>
    <w:rsid w:val="00BA233A"/>
    <w:rsid w:val="00BB018D"/>
    <w:rsid w:val="00BB078C"/>
    <w:rsid w:val="00BB29A5"/>
    <w:rsid w:val="00BB67EB"/>
    <w:rsid w:val="00BB7663"/>
    <w:rsid w:val="00BD5E59"/>
    <w:rsid w:val="00BD70F0"/>
    <w:rsid w:val="00BE2CEB"/>
    <w:rsid w:val="00BF24A0"/>
    <w:rsid w:val="00BF3436"/>
    <w:rsid w:val="00BF6B61"/>
    <w:rsid w:val="00C00EF6"/>
    <w:rsid w:val="00C0363F"/>
    <w:rsid w:val="00C0410B"/>
    <w:rsid w:val="00C1073A"/>
    <w:rsid w:val="00C11A53"/>
    <w:rsid w:val="00C12744"/>
    <w:rsid w:val="00C14345"/>
    <w:rsid w:val="00C16CC6"/>
    <w:rsid w:val="00C172FE"/>
    <w:rsid w:val="00C21B5E"/>
    <w:rsid w:val="00C23DCD"/>
    <w:rsid w:val="00C271D1"/>
    <w:rsid w:val="00C27402"/>
    <w:rsid w:val="00C32436"/>
    <w:rsid w:val="00C3644C"/>
    <w:rsid w:val="00C37CD4"/>
    <w:rsid w:val="00C43E61"/>
    <w:rsid w:val="00C45337"/>
    <w:rsid w:val="00C47694"/>
    <w:rsid w:val="00C504E6"/>
    <w:rsid w:val="00C518E6"/>
    <w:rsid w:val="00C521B0"/>
    <w:rsid w:val="00C55C0C"/>
    <w:rsid w:val="00C56643"/>
    <w:rsid w:val="00C61E36"/>
    <w:rsid w:val="00C62181"/>
    <w:rsid w:val="00C6561A"/>
    <w:rsid w:val="00C6616A"/>
    <w:rsid w:val="00C7180E"/>
    <w:rsid w:val="00C7376A"/>
    <w:rsid w:val="00C744C0"/>
    <w:rsid w:val="00C76EEE"/>
    <w:rsid w:val="00C77809"/>
    <w:rsid w:val="00C77A6E"/>
    <w:rsid w:val="00C80FA0"/>
    <w:rsid w:val="00C85960"/>
    <w:rsid w:val="00C963D7"/>
    <w:rsid w:val="00C96855"/>
    <w:rsid w:val="00C96E84"/>
    <w:rsid w:val="00CA2636"/>
    <w:rsid w:val="00CA3C79"/>
    <w:rsid w:val="00CA3CA2"/>
    <w:rsid w:val="00CA4FC2"/>
    <w:rsid w:val="00CA73A7"/>
    <w:rsid w:val="00CB1851"/>
    <w:rsid w:val="00CB7F61"/>
    <w:rsid w:val="00CC092F"/>
    <w:rsid w:val="00CC4BED"/>
    <w:rsid w:val="00CC5D2B"/>
    <w:rsid w:val="00CD1A14"/>
    <w:rsid w:val="00CD5139"/>
    <w:rsid w:val="00CD64A6"/>
    <w:rsid w:val="00CE33B3"/>
    <w:rsid w:val="00CE49E7"/>
    <w:rsid w:val="00CE60CB"/>
    <w:rsid w:val="00CF67DD"/>
    <w:rsid w:val="00D0475C"/>
    <w:rsid w:val="00D15F8C"/>
    <w:rsid w:val="00D200DD"/>
    <w:rsid w:val="00D233C3"/>
    <w:rsid w:val="00D31743"/>
    <w:rsid w:val="00D50390"/>
    <w:rsid w:val="00D52E21"/>
    <w:rsid w:val="00D53DE0"/>
    <w:rsid w:val="00D55A31"/>
    <w:rsid w:val="00D5605A"/>
    <w:rsid w:val="00D60BCD"/>
    <w:rsid w:val="00D62F3C"/>
    <w:rsid w:val="00D63E13"/>
    <w:rsid w:val="00D67211"/>
    <w:rsid w:val="00D70403"/>
    <w:rsid w:val="00D719B4"/>
    <w:rsid w:val="00D72D7D"/>
    <w:rsid w:val="00D80246"/>
    <w:rsid w:val="00D8081B"/>
    <w:rsid w:val="00D80A25"/>
    <w:rsid w:val="00D83B7C"/>
    <w:rsid w:val="00D83F0B"/>
    <w:rsid w:val="00D8428B"/>
    <w:rsid w:val="00D869DD"/>
    <w:rsid w:val="00D87A40"/>
    <w:rsid w:val="00D90183"/>
    <w:rsid w:val="00D95ED0"/>
    <w:rsid w:val="00D963F3"/>
    <w:rsid w:val="00DA16F0"/>
    <w:rsid w:val="00DA438D"/>
    <w:rsid w:val="00DA4924"/>
    <w:rsid w:val="00DA4E04"/>
    <w:rsid w:val="00DA6A35"/>
    <w:rsid w:val="00DA6F61"/>
    <w:rsid w:val="00DA72B0"/>
    <w:rsid w:val="00DB1E25"/>
    <w:rsid w:val="00DB1EDF"/>
    <w:rsid w:val="00DC1BC0"/>
    <w:rsid w:val="00DC282A"/>
    <w:rsid w:val="00DC3608"/>
    <w:rsid w:val="00DC68BF"/>
    <w:rsid w:val="00DD2A61"/>
    <w:rsid w:val="00DD3D23"/>
    <w:rsid w:val="00DD4051"/>
    <w:rsid w:val="00DD4869"/>
    <w:rsid w:val="00DD4E6F"/>
    <w:rsid w:val="00DD565C"/>
    <w:rsid w:val="00DD7342"/>
    <w:rsid w:val="00DE1091"/>
    <w:rsid w:val="00DE1284"/>
    <w:rsid w:val="00DE2309"/>
    <w:rsid w:val="00DE4D01"/>
    <w:rsid w:val="00DE58C8"/>
    <w:rsid w:val="00DE7962"/>
    <w:rsid w:val="00E00667"/>
    <w:rsid w:val="00E02E0D"/>
    <w:rsid w:val="00E04B2F"/>
    <w:rsid w:val="00E04C7C"/>
    <w:rsid w:val="00E05D0E"/>
    <w:rsid w:val="00E06675"/>
    <w:rsid w:val="00E06B23"/>
    <w:rsid w:val="00E07DB4"/>
    <w:rsid w:val="00E160E9"/>
    <w:rsid w:val="00E17AE6"/>
    <w:rsid w:val="00E2165C"/>
    <w:rsid w:val="00E21B58"/>
    <w:rsid w:val="00E31DC4"/>
    <w:rsid w:val="00E325CA"/>
    <w:rsid w:val="00E33111"/>
    <w:rsid w:val="00E34534"/>
    <w:rsid w:val="00E345DC"/>
    <w:rsid w:val="00E35C3E"/>
    <w:rsid w:val="00E36123"/>
    <w:rsid w:val="00E36525"/>
    <w:rsid w:val="00E371D3"/>
    <w:rsid w:val="00E37437"/>
    <w:rsid w:val="00E46FED"/>
    <w:rsid w:val="00E50DCC"/>
    <w:rsid w:val="00E52C97"/>
    <w:rsid w:val="00E64FCB"/>
    <w:rsid w:val="00E701C2"/>
    <w:rsid w:val="00E731F6"/>
    <w:rsid w:val="00E73BEC"/>
    <w:rsid w:val="00E76985"/>
    <w:rsid w:val="00E8102C"/>
    <w:rsid w:val="00E852B0"/>
    <w:rsid w:val="00E93302"/>
    <w:rsid w:val="00E93657"/>
    <w:rsid w:val="00E9384E"/>
    <w:rsid w:val="00E9642F"/>
    <w:rsid w:val="00E97306"/>
    <w:rsid w:val="00EA0F12"/>
    <w:rsid w:val="00EA1531"/>
    <w:rsid w:val="00EA30E6"/>
    <w:rsid w:val="00EA52E7"/>
    <w:rsid w:val="00EA57C2"/>
    <w:rsid w:val="00EA5A25"/>
    <w:rsid w:val="00EB4E13"/>
    <w:rsid w:val="00EB70A4"/>
    <w:rsid w:val="00EB7274"/>
    <w:rsid w:val="00EB7281"/>
    <w:rsid w:val="00EB77BE"/>
    <w:rsid w:val="00EC2FF7"/>
    <w:rsid w:val="00EC36DC"/>
    <w:rsid w:val="00EC3B00"/>
    <w:rsid w:val="00EC4492"/>
    <w:rsid w:val="00EC5EA1"/>
    <w:rsid w:val="00ED2B02"/>
    <w:rsid w:val="00ED423C"/>
    <w:rsid w:val="00ED5D2B"/>
    <w:rsid w:val="00ED6190"/>
    <w:rsid w:val="00ED6FF2"/>
    <w:rsid w:val="00EE0B11"/>
    <w:rsid w:val="00EE149B"/>
    <w:rsid w:val="00EE6976"/>
    <w:rsid w:val="00EE7D9C"/>
    <w:rsid w:val="00EF102F"/>
    <w:rsid w:val="00F03732"/>
    <w:rsid w:val="00F0473C"/>
    <w:rsid w:val="00F07315"/>
    <w:rsid w:val="00F10AF0"/>
    <w:rsid w:val="00F3266D"/>
    <w:rsid w:val="00F4312C"/>
    <w:rsid w:val="00F439F6"/>
    <w:rsid w:val="00F56BA0"/>
    <w:rsid w:val="00F56BD9"/>
    <w:rsid w:val="00F57598"/>
    <w:rsid w:val="00F605BD"/>
    <w:rsid w:val="00F64C2D"/>
    <w:rsid w:val="00F672C2"/>
    <w:rsid w:val="00F67EA4"/>
    <w:rsid w:val="00F72B2E"/>
    <w:rsid w:val="00F75B99"/>
    <w:rsid w:val="00F80A4F"/>
    <w:rsid w:val="00F8119A"/>
    <w:rsid w:val="00F81E6E"/>
    <w:rsid w:val="00F836D4"/>
    <w:rsid w:val="00F848FC"/>
    <w:rsid w:val="00F85737"/>
    <w:rsid w:val="00F8691E"/>
    <w:rsid w:val="00F8764A"/>
    <w:rsid w:val="00F91E41"/>
    <w:rsid w:val="00FA0A01"/>
    <w:rsid w:val="00FA4FDF"/>
    <w:rsid w:val="00FA611D"/>
    <w:rsid w:val="00FB12C8"/>
    <w:rsid w:val="00FB38F5"/>
    <w:rsid w:val="00FC4EDE"/>
    <w:rsid w:val="00FD52B5"/>
    <w:rsid w:val="00FD7FAA"/>
    <w:rsid w:val="00FE174F"/>
    <w:rsid w:val="00FE35BE"/>
    <w:rsid w:val="00FF40EE"/>
    <w:rsid w:val="00FF4E56"/>
    <w:rsid w:val="023501A8"/>
    <w:rsid w:val="243C5D97"/>
    <w:rsid w:val="2BF1602E"/>
    <w:rsid w:val="4ABF0D07"/>
    <w:rsid w:val="4FD62F44"/>
    <w:rsid w:val="66AA07BB"/>
    <w:rsid w:val="6CD23F39"/>
    <w:rsid w:val="7656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200" w:line="276" w:lineRule="auto"/>
    </w:pPr>
    <w:rPr>
      <w:rFonts w:asciiTheme="minorHAnsi" w:hAnsiTheme="minorHAnsi" w:eastAsiaTheme="maj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37"/>
    <w:unhideWhenUsed/>
    <w:qFormat/>
    <w:uiPriority w:val="9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4">
    <w:name w:val="heading 3"/>
    <w:basedOn w:val="1"/>
    <w:next w:val="1"/>
    <w:link w:val="38"/>
    <w:unhideWhenUsed/>
    <w:qFormat/>
    <w:uiPriority w:val="9"/>
    <w:pPr>
      <w:pBdr>
        <w:top w:val="single" w:color="4F81BD" w:themeColor="accent1" w:sz="6" w:space="2"/>
      </w:pBdr>
      <w:spacing w:before="300" w:after="0"/>
      <w:outlineLvl w:val="2"/>
    </w:pPr>
    <w:rPr>
      <w:caps/>
      <w:color w:val="254061" w:themeColor="accent1" w:themeShade="80"/>
      <w:spacing w:val="15"/>
    </w:rPr>
  </w:style>
  <w:style w:type="paragraph" w:styleId="5">
    <w:name w:val="heading 4"/>
    <w:basedOn w:val="1"/>
    <w:next w:val="1"/>
    <w:link w:val="39"/>
    <w:unhideWhenUsed/>
    <w:qFormat/>
    <w:uiPriority w:val="9"/>
    <w:pPr>
      <w:pBdr>
        <w:top w:val="dotted" w:color="4F81BD" w:themeColor="accent1" w:sz="6" w:space="2"/>
      </w:pBdr>
      <w:spacing w:before="200" w:after="0"/>
      <w:outlineLvl w:val="3"/>
    </w:pPr>
    <w:rPr>
      <w:caps/>
      <w:color w:val="376092" w:themeColor="accent1" w:themeShade="BF"/>
      <w:spacing w:val="10"/>
    </w:rPr>
  </w:style>
  <w:style w:type="paragraph" w:styleId="6">
    <w:name w:val="heading 5"/>
    <w:basedOn w:val="1"/>
    <w:next w:val="1"/>
    <w:link w:val="40"/>
    <w:unhideWhenUsed/>
    <w:qFormat/>
    <w:uiPriority w:val="9"/>
    <w:pPr>
      <w:pBdr>
        <w:bottom w:val="single" w:color="4F81BD" w:themeColor="accent1" w:sz="6" w:space="1"/>
      </w:pBdr>
      <w:spacing w:before="200" w:after="0"/>
      <w:outlineLvl w:val="4"/>
    </w:pPr>
    <w:rPr>
      <w:caps/>
      <w:color w:val="376092" w:themeColor="accent1" w:themeShade="BF"/>
      <w:spacing w:val="10"/>
    </w:rPr>
  </w:style>
  <w:style w:type="paragraph" w:styleId="7">
    <w:name w:val="heading 6"/>
    <w:basedOn w:val="1"/>
    <w:next w:val="1"/>
    <w:link w:val="47"/>
    <w:unhideWhenUsed/>
    <w:qFormat/>
    <w:uiPriority w:val="9"/>
    <w:pPr>
      <w:pBdr>
        <w:bottom w:val="dotted" w:color="4F81BD" w:themeColor="accent1" w:sz="6" w:space="1"/>
      </w:pBdr>
      <w:spacing w:before="200" w:after="0"/>
      <w:outlineLvl w:val="5"/>
    </w:pPr>
    <w:rPr>
      <w:caps/>
      <w:color w:val="376092" w:themeColor="accent1" w:themeShade="BF"/>
      <w:spacing w:val="10"/>
    </w:rPr>
  </w:style>
  <w:style w:type="paragraph" w:styleId="8">
    <w:name w:val="heading 7"/>
    <w:basedOn w:val="1"/>
    <w:next w:val="1"/>
    <w:link w:val="48"/>
    <w:unhideWhenUsed/>
    <w:qFormat/>
    <w:uiPriority w:val="9"/>
    <w:pPr>
      <w:spacing w:before="200" w:after="0"/>
      <w:outlineLvl w:val="6"/>
    </w:pPr>
    <w:rPr>
      <w:caps/>
      <w:color w:val="376092" w:themeColor="accent1" w:themeShade="BF"/>
      <w:spacing w:val="10"/>
    </w:rPr>
  </w:style>
  <w:style w:type="paragraph" w:styleId="9">
    <w:name w:val="heading 8"/>
    <w:basedOn w:val="1"/>
    <w:next w:val="1"/>
    <w:link w:val="49"/>
    <w:semiHidden/>
    <w:unhideWhenUsed/>
    <w:qFormat/>
    <w:uiPriority w:val="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50"/>
    <w:semiHidden/>
    <w:unhideWhenUsed/>
    <w:qFormat/>
    <w:uiPriority w:val="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</w:pPr>
    <w:rPr>
      <w:szCs w:val="18"/>
    </w:rPr>
  </w:style>
  <w:style w:type="paragraph" w:styleId="12">
    <w:name w:val="caption"/>
    <w:basedOn w:val="1"/>
    <w:next w:val="1"/>
    <w:unhideWhenUsed/>
    <w:qFormat/>
    <w:uiPriority w:val="35"/>
    <w:rPr>
      <w:b/>
      <w:bCs/>
      <w:color w:val="376092" w:themeColor="accent1" w:themeShade="BF"/>
      <w:sz w:val="16"/>
      <w:szCs w:val="16"/>
    </w:rPr>
  </w:style>
  <w:style w:type="paragraph" w:styleId="13">
    <w:name w:val="Document Map"/>
    <w:basedOn w:val="1"/>
    <w:link w:val="41"/>
    <w:semiHidden/>
    <w:unhideWhenUsed/>
    <w:qFormat/>
    <w:uiPriority w:val="99"/>
    <w:rPr>
      <w:rFonts w:ascii="宋体" w:eastAsia="宋体"/>
      <w:szCs w:val="18"/>
    </w:rPr>
  </w:style>
  <w:style w:type="paragraph" w:styleId="14">
    <w:name w:val="toc 5"/>
    <w:basedOn w:val="1"/>
    <w:next w:val="1"/>
    <w:unhideWhenUsed/>
    <w:qFormat/>
    <w:uiPriority w:val="39"/>
    <w:pPr>
      <w:ind w:left="840"/>
    </w:pPr>
    <w:rPr>
      <w:szCs w:val="18"/>
    </w:rPr>
  </w:style>
  <w:style w:type="paragraph" w:styleId="15">
    <w:name w:val="toc 3"/>
    <w:basedOn w:val="1"/>
    <w:next w:val="1"/>
    <w:unhideWhenUsed/>
    <w:qFormat/>
    <w:uiPriority w:val="39"/>
    <w:pPr>
      <w:ind w:left="420"/>
    </w:pPr>
    <w:rPr>
      <w:i/>
      <w:iCs/>
    </w:rPr>
  </w:style>
  <w:style w:type="paragraph" w:styleId="16">
    <w:name w:val="toc 8"/>
    <w:basedOn w:val="1"/>
    <w:next w:val="1"/>
    <w:unhideWhenUsed/>
    <w:qFormat/>
    <w:uiPriority w:val="39"/>
    <w:pPr>
      <w:ind w:left="1470"/>
    </w:pPr>
    <w:rPr>
      <w:szCs w:val="18"/>
    </w:rPr>
  </w:style>
  <w:style w:type="paragraph" w:styleId="17">
    <w:name w:val="Balloon Text"/>
    <w:basedOn w:val="1"/>
    <w:link w:val="43"/>
    <w:semiHidden/>
    <w:unhideWhenUsed/>
    <w:qFormat/>
    <w:uiPriority w:val="99"/>
    <w:rPr>
      <w:szCs w:val="18"/>
    </w:rPr>
  </w:style>
  <w:style w:type="paragraph" w:styleId="18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9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 w:after="120"/>
    </w:pPr>
    <w:rPr>
      <w:b/>
      <w:bCs/>
      <w:caps/>
    </w:rPr>
  </w:style>
  <w:style w:type="paragraph" w:styleId="21">
    <w:name w:val="toc 4"/>
    <w:basedOn w:val="1"/>
    <w:next w:val="1"/>
    <w:unhideWhenUsed/>
    <w:qFormat/>
    <w:uiPriority w:val="39"/>
    <w:pPr>
      <w:ind w:left="630"/>
    </w:pPr>
    <w:rPr>
      <w:szCs w:val="18"/>
    </w:rPr>
  </w:style>
  <w:style w:type="paragraph" w:styleId="22">
    <w:name w:val="Subtitle"/>
    <w:basedOn w:val="1"/>
    <w:next w:val="1"/>
    <w:link w:val="52"/>
    <w:qFormat/>
    <w:uiPriority w:val="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3">
    <w:name w:val="toc 6"/>
    <w:basedOn w:val="1"/>
    <w:next w:val="1"/>
    <w:unhideWhenUsed/>
    <w:qFormat/>
    <w:uiPriority w:val="39"/>
    <w:pPr>
      <w:ind w:left="1050"/>
    </w:pPr>
    <w:rPr>
      <w:szCs w:val="18"/>
    </w:rPr>
  </w:style>
  <w:style w:type="paragraph" w:styleId="24">
    <w:name w:val="toc 2"/>
    <w:basedOn w:val="1"/>
    <w:next w:val="1"/>
    <w:unhideWhenUsed/>
    <w:qFormat/>
    <w:uiPriority w:val="39"/>
    <w:pPr>
      <w:ind w:left="210"/>
    </w:pPr>
    <w:rPr>
      <w:smallCaps/>
    </w:rPr>
  </w:style>
  <w:style w:type="paragraph" w:styleId="25">
    <w:name w:val="toc 9"/>
    <w:basedOn w:val="1"/>
    <w:next w:val="1"/>
    <w:unhideWhenUsed/>
    <w:qFormat/>
    <w:uiPriority w:val="39"/>
    <w:pPr>
      <w:ind w:left="1680"/>
    </w:pPr>
    <w:rPr>
      <w:szCs w:val="18"/>
    </w:rPr>
  </w:style>
  <w:style w:type="paragraph" w:styleId="26">
    <w:name w:val="Title"/>
    <w:basedOn w:val="1"/>
    <w:next w:val="1"/>
    <w:link w:val="51"/>
    <w:qFormat/>
    <w:uiPriority w:val="10"/>
    <w:pPr>
      <w:spacing w:before="0" w:after="0"/>
    </w:pPr>
    <w:rPr>
      <w:rFonts w:asciiTheme="majorHAnsi" w:hAnsiTheme="majorHAnsi" w:cstheme="majorBidi"/>
      <w:caps/>
      <w:color w:val="4F81BD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styleId="28">
    <w:name w:val="Strong"/>
    <w:qFormat/>
    <w:uiPriority w:val="22"/>
    <w:rPr>
      <w:b/>
      <w:bCs/>
    </w:rPr>
  </w:style>
  <w:style w:type="character" w:styleId="29">
    <w:name w:val="FollowedHyperlink"/>
    <w:basedOn w:val="2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Emphasis"/>
    <w:qFormat/>
    <w:uiPriority w:val="20"/>
    <w:rPr>
      <w:caps/>
      <w:color w:val="254061" w:themeColor="accent1" w:themeShade="80"/>
      <w:spacing w:val="5"/>
    </w:rPr>
  </w:style>
  <w:style w:type="character" w:styleId="31">
    <w:name w:val="Hyperlink"/>
    <w:basedOn w:val="2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33">
    <w:name w:val="Table Grid"/>
    <w:basedOn w:val="3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4">
    <w:name w:val="页眉 Char"/>
    <w:basedOn w:val="27"/>
    <w:link w:val="19"/>
    <w:qFormat/>
    <w:uiPriority w:val="99"/>
    <w:rPr>
      <w:sz w:val="18"/>
      <w:szCs w:val="18"/>
    </w:rPr>
  </w:style>
  <w:style w:type="character" w:customStyle="1" w:styleId="35">
    <w:name w:val="页脚 Char"/>
    <w:basedOn w:val="27"/>
    <w:link w:val="18"/>
    <w:qFormat/>
    <w:uiPriority w:val="99"/>
    <w:rPr>
      <w:sz w:val="18"/>
      <w:szCs w:val="18"/>
    </w:rPr>
  </w:style>
  <w:style w:type="character" w:customStyle="1" w:styleId="36">
    <w:name w:val="标题 1 Char"/>
    <w:basedOn w:val="27"/>
    <w:link w:val="2"/>
    <w:qFormat/>
    <w:uiPriority w:val="9"/>
    <w:rPr>
      <w:caps/>
      <w:color w:val="FFFFFF" w:themeColor="background1"/>
      <w:spacing w:val="15"/>
      <w:sz w:val="22"/>
      <w:szCs w:val="22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37">
    <w:name w:val="标题 2 Char"/>
    <w:basedOn w:val="27"/>
    <w:link w:val="3"/>
    <w:qFormat/>
    <w:uiPriority w:val="9"/>
    <w:rPr>
      <w:caps/>
      <w:spacing w:val="15"/>
      <w:shd w:val="clear" w:color="auto" w:fill="DBE5F1" w:themeFill="accent1" w:themeFillTint="33"/>
    </w:rPr>
  </w:style>
  <w:style w:type="character" w:customStyle="1" w:styleId="38">
    <w:name w:val="标题 3 Char"/>
    <w:basedOn w:val="27"/>
    <w:link w:val="4"/>
    <w:qFormat/>
    <w:uiPriority w:val="9"/>
    <w:rPr>
      <w:caps/>
      <w:color w:val="254061" w:themeColor="accent1" w:themeShade="80"/>
      <w:spacing w:val="15"/>
    </w:rPr>
  </w:style>
  <w:style w:type="character" w:customStyle="1" w:styleId="39">
    <w:name w:val="标题 4 Char"/>
    <w:basedOn w:val="27"/>
    <w:link w:val="5"/>
    <w:qFormat/>
    <w:uiPriority w:val="9"/>
    <w:rPr>
      <w:caps/>
      <w:color w:val="376092" w:themeColor="accent1" w:themeShade="BF"/>
      <w:spacing w:val="10"/>
    </w:rPr>
  </w:style>
  <w:style w:type="character" w:customStyle="1" w:styleId="40">
    <w:name w:val="标题 5 Char"/>
    <w:basedOn w:val="27"/>
    <w:link w:val="6"/>
    <w:qFormat/>
    <w:uiPriority w:val="9"/>
    <w:rPr>
      <w:caps/>
      <w:color w:val="376092" w:themeColor="accent1" w:themeShade="BF"/>
      <w:spacing w:val="10"/>
    </w:rPr>
  </w:style>
  <w:style w:type="character" w:customStyle="1" w:styleId="41">
    <w:name w:val="文档结构图 Char"/>
    <w:basedOn w:val="27"/>
    <w:link w:val="13"/>
    <w:semiHidden/>
    <w:qFormat/>
    <w:uiPriority w:val="99"/>
    <w:rPr>
      <w:rFonts w:ascii="宋体" w:eastAsia="宋体"/>
      <w:sz w:val="18"/>
      <w:szCs w:val="18"/>
    </w:rPr>
  </w:style>
  <w:style w:type="paragraph" w:styleId="42">
    <w:name w:val="List Paragraph"/>
    <w:basedOn w:val="1"/>
    <w:qFormat/>
    <w:uiPriority w:val="34"/>
    <w:pPr>
      <w:ind w:firstLine="420" w:firstLineChars="200"/>
    </w:pPr>
  </w:style>
  <w:style w:type="character" w:customStyle="1" w:styleId="43">
    <w:name w:val="批注框文本 Char"/>
    <w:basedOn w:val="27"/>
    <w:link w:val="17"/>
    <w:semiHidden/>
    <w:qFormat/>
    <w:uiPriority w:val="99"/>
    <w:rPr>
      <w:sz w:val="18"/>
      <w:szCs w:val="18"/>
    </w:rPr>
  </w:style>
  <w:style w:type="paragraph" w:customStyle="1" w:styleId="44">
    <w:name w:val="TOC Heading"/>
    <w:basedOn w:val="2"/>
    <w:next w:val="1"/>
    <w:unhideWhenUsed/>
    <w:qFormat/>
    <w:uiPriority w:val="39"/>
    <w:pPr>
      <w:outlineLvl w:val="9"/>
    </w:pPr>
  </w:style>
  <w:style w:type="table" w:customStyle="1" w:styleId="45">
    <w:name w:val="浅色列表1"/>
    <w:basedOn w:val="32"/>
    <w:qFormat/>
    <w:uiPriority w:val="61"/>
    <w:rPr>
      <w:rFonts w:eastAsia="Times New Roman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46">
    <w:name w:val="浅色列表 - 强调文字颜色 11"/>
    <w:basedOn w:val="3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47">
    <w:name w:val="标题 6 Char"/>
    <w:basedOn w:val="27"/>
    <w:link w:val="7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48">
    <w:name w:val="标题 7 Char"/>
    <w:basedOn w:val="27"/>
    <w:link w:val="8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49">
    <w:name w:val="标题 8 Char"/>
    <w:basedOn w:val="27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50">
    <w:name w:val="标题 9 Char"/>
    <w:basedOn w:val="27"/>
    <w:link w:val="10"/>
    <w:semiHidden/>
    <w:qFormat/>
    <w:uiPriority w:val="9"/>
    <w:rPr>
      <w:i/>
      <w:iCs/>
      <w:caps/>
      <w:spacing w:val="10"/>
      <w:sz w:val="18"/>
      <w:szCs w:val="18"/>
    </w:rPr>
  </w:style>
  <w:style w:type="character" w:customStyle="1" w:styleId="51">
    <w:name w:val="标题 Char"/>
    <w:basedOn w:val="27"/>
    <w:link w:val="26"/>
    <w:qFormat/>
    <w:uiPriority w:val="10"/>
    <w:rPr>
      <w:rFonts w:asciiTheme="majorHAnsi" w:hAnsiTheme="majorHAnsi" w:eastAsiaTheme="majorEastAsia" w:cstheme="majorBidi"/>
      <w:caps/>
      <w:color w:val="4F81BD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customStyle="1" w:styleId="52">
    <w:name w:val="副标题 Char"/>
    <w:basedOn w:val="27"/>
    <w:link w:val="22"/>
    <w:qFormat/>
    <w:uiPriority w:val="11"/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3">
    <w:name w:val="No Spacing"/>
    <w:qFormat/>
    <w:uiPriority w:val="1"/>
    <w:pPr>
      <w:spacing w:before="100" w:after="0"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54">
    <w:name w:val="Quote"/>
    <w:basedOn w:val="1"/>
    <w:next w:val="1"/>
    <w:link w:val="55"/>
    <w:qFormat/>
    <w:uiPriority w:val="29"/>
    <w:rPr>
      <w:i/>
      <w:iCs/>
      <w:sz w:val="24"/>
      <w:szCs w:val="24"/>
    </w:rPr>
  </w:style>
  <w:style w:type="character" w:customStyle="1" w:styleId="55">
    <w:name w:val="引用 Char"/>
    <w:basedOn w:val="27"/>
    <w:link w:val="54"/>
    <w:qFormat/>
    <w:uiPriority w:val="29"/>
    <w:rPr>
      <w:i/>
      <w:iCs/>
      <w:sz w:val="24"/>
      <w:szCs w:val="24"/>
    </w:rPr>
  </w:style>
  <w:style w:type="paragraph" w:styleId="56">
    <w:name w:val="Intense Quote"/>
    <w:basedOn w:val="1"/>
    <w:next w:val="1"/>
    <w:link w:val="57"/>
    <w:qFormat/>
    <w:uiPriority w:val="3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57">
    <w:name w:val="明显引用 Char"/>
    <w:basedOn w:val="27"/>
    <w:link w:val="56"/>
    <w:qFormat/>
    <w:uiPriority w:val="30"/>
    <w:rPr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58">
    <w:name w:val="Subtle Emphasis"/>
    <w:qFormat/>
    <w:uiPriority w:val="19"/>
    <w:rPr>
      <w:i/>
      <w:iCs/>
      <w:color w:val="254061" w:themeColor="accent1" w:themeShade="80"/>
    </w:rPr>
  </w:style>
  <w:style w:type="character" w:customStyle="1" w:styleId="59">
    <w:name w:val="Intense Emphasis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60">
    <w:name w:val="Subtle Reference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Intense Reference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Book Title"/>
    <w:qFormat/>
    <w:uiPriority w:val="33"/>
    <w:rPr>
      <w:b/>
      <w:bCs/>
      <w:i/>
      <w:iCs/>
      <w:spacing w:val="0"/>
    </w:rPr>
  </w:style>
  <w:style w:type="paragraph" w:customStyle="1" w:styleId="63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5774;&#35745;&#25991;&#2672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8b0c7df-c60b-4407-a406-32cccc590e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b0c7df-c60b-4407-a406-32cccc590e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3e9a3d-e183-4f0e-8481-6f1f0d649c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3e9a3d-e183-4f0e-8481-6f1f0d649c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8EAC55-DE34-430F-91F7-C3CDEB6F45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设计文档</Template>
  <Company>sohu</Company>
  <Pages>3</Pages>
  <Words>120</Words>
  <Characters>688</Characters>
  <Lines>5</Lines>
  <Paragraphs>1</Paragraphs>
  <TotalTime>17</TotalTime>
  <ScaleCrop>false</ScaleCrop>
  <LinksUpToDate>false</LinksUpToDate>
  <CharactersWithSpaces>807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2008-10-30T08:10:00Z</dcterms:created>
  <dc:creator>QuanWang</dc:creator>
  <cp:lastModifiedBy>杨阳</cp:lastModifiedBy>
  <dcterms:modified xsi:type="dcterms:W3CDTF">2018-11-15T13:35:32Z</dcterms:modified>
  <cp:revision>302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