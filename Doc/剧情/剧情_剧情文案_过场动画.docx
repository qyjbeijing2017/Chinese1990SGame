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b/>
          <w:sz w:val="48"/>
          <w:lang w:val="en-US"/>
        </w:rPr>
      </w:pPr>
      <w:r>
        <w:rPr>
          <w:rFonts w:hint="eastAsia"/>
          <w:b/>
          <w:sz w:val="48"/>
          <w:lang w:val="en-US" w:eastAsia="zh-CN"/>
        </w:rPr>
        <w:t>剧情策划文档</w:t>
      </w:r>
    </w:p>
    <w:p>
      <w:pPr>
        <w:jc w:val="center"/>
        <w:rPr>
          <w:rFonts w:hint="eastAsia"/>
          <w:b/>
          <w:sz w:val="44"/>
          <w:lang w:val="en-US" w:eastAsia="zh-CN"/>
        </w:rPr>
      </w:pPr>
      <w:r>
        <w:rPr>
          <w:b/>
          <w:sz w:val="44"/>
        </w:rPr>
        <w:t>——</w:t>
      </w:r>
      <w:r>
        <w:rPr>
          <w:rFonts w:hint="eastAsia"/>
          <w:b/>
          <w:sz w:val="44"/>
          <w:lang w:val="en-US" w:eastAsia="zh-CN"/>
        </w:rPr>
        <w:t>过场动画</w:t>
      </w:r>
    </w:p>
    <w:p>
      <w:pPr>
        <w:jc w:val="center"/>
        <w:rPr>
          <w:rFonts w:hint="eastAsia"/>
          <w:b/>
          <w:sz w:val="44"/>
          <w:lang w:val="en-US" w:eastAsia="zh-CN"/>
        </w:rPr>
      </w:pPr>
    </w:p>
    <w:p>
      <w:pPr>
        <w:jc w:val="center"/>
        <w:rPr>
          <w:rFonts w:hint="eastAsia"/>
          <w:b/>
          <w:sz w:val="44"/>
          <w:lang w:val="en-US" w:eastAsia="zh-CN"/>
        </w:rPr>
      </w:pPr>
    </w:p>
    <w:p>
      <w:pPr>
        <w:jc w:val="center"/>
        <w:rPr>
          <w:rFonts w:hint="eastAsia"/>
          <w:b/>
          <w:sz w:val="44"/>
          <w:lang w:val="en-US" w:eastAsia="zh-CN"/>
        </w:rPr>
      </w:pPr>
    </w:p>
    <w:tbl>
      <w:tblPr>
        <w:tblStyle w:val="33"/>
        <w:tblpPr w:leftFromText="180" w:rightFromText="180" w:vertAnchor="text" w:horzAnchor="page" w:tblpX="2209" w:tblpY="257"/>
        <w:tblOverlap w:val="never"/>
        <w:tblW w:w="808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2021"/>
        <w:gridCol w:w="476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tcBorders>
              <w:bottom w:val="single" w:color="000000" w:themeColor="text1" w:sz="4" w:space="0"/>
            </w:tcBorders>
            <w:shd w:val="pct25" w:color="auto" w:fill="auto"/>
          </w:tcPr>
          <w:p>
            <w:r>
              <w:rPr>
                <w:rFonts w:hint="eastAsia"/>
              </w:rPr>
              <w:t>上次修改者</w:t>
            </w:r>
          </w:p>
        </w:tc>
        <w:tc>
          <w:tcPr>
            <w:tcW w:w="2021" w:type="dxa"/>
            <w:tcBorders>
              <w:bottom w:val="single" w:color="000000" w:themeColor="text1" w:sz="4" w:space="0"/>
            </w:tcBorders>
            <w:shd w:val="pct25" w:color="auto" w:fill="auto"/>
          </w:tcPr>
          <w:p>
            <w:r>
              <w:rPr>
                <w:rFonts w:hint="eastAsia"/>
              </w:rPr>
              <w:t>上次修改时间</w:t>
            </w:r>
          </w:p>
        </w:tc>
        <w:tc>
          <w:tcPr>
            <w:tcW w:w="4760" w:type="dxa"/>
            <w:shd w:val="pct25" w:color="auto" w:fill="auto"/>
          </w:tcPr>
          <w:p>
            <w:r>
              <w:rPr>
                <w:rFonts w:hint="eastAsia"/>
              </w:rPr>
              <w:t>上次修改内容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shd w:val="pct10" w:color="auto" w:fill="auto"/>
          </w:tcPr>
          <w:p>
            <w:pPr>
              <w:rPr>
                <w:rFonts w:hint="eastAsia" w:eastAsiaTheme="maj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杨阳</w:t>
            </w:r>
          </w:p>
        </w:tc>
        <w:tc>
          <w:tcPr>
            <w:tcW w:w="2021" w:type="dxa"/>
            <w:shd w:val="pct10" w:color="auto" w:fill="auto"/>
          </w:tcPr>
          <w:p>
            <w:pPr>
              <w:rPr>
                <w:rFonts w:hint="eastAsia" w:eastAsiaTheme="maj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2018/11/15</w:t>
            </w:r>
          </w:p>
        </w:tc>
        <w:tc>
          <w:tcPr>
            <w:tcW w:w="4760" w:type="dxa"/>
          </w:tcPr>
          <w:p>
            <w:pPr>
              <w:rPr>
                <w:rFonts w:hint="eastAsia" w:eastAsiaTheme="maj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</w:tr>
    </w:tbl>
    <w:p>
      <w:pPr>
        <w:jc w:val="center"/>
        <w:rPr>
          <w:rFonts w:hint="eastAsia"/>
          <w:b/>
          <w:sz w:val="44"/>
          <w:lang w:val="en-US" w:eastAsia="zh-CN"/>
        </w:rPr>
      </w:pPr>
    </w:p>
    <w:p>
      <w:pPr>
        <w:jc w:val="both"/>
        <w:rPr>
          <w:rFonts w:hint="eastAsia"/>
          <w:b/>
          <w:sz w:val="4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韩娥遇到了喝多了的秦歌子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韩娥在回家的路上走着，听到远处隐隐传来了歌声，嗓音虽然十分动听，但是仔细听听歌词，好像有点胡言乱语了。韩娥怀着好奇走了过去，看到了有一个姐姐坐在马路牙子上，靠着边上的路灯在唱歌。韩娥走进发现是上次那个在自己打工餐馆遇到的姐姐。上次见到那个姐姐的时候，那个姐姐真的就是高冷女神范。现在看起来一副烂醉如泥的样子。韩娥走过去，想要问问她怎么了，没想到那个姐姐先发现了韩娥。韩娥还没有走到她的跟前，那个姐姐就指着韩娥开始微笑，那种喝多了的人特有的笑容。突然她甚至一变，打了一个嗝，当她准备打第二个的时候，韩娥下意识地往后退了几步。果然，那个漂亮姐姐吐了，不过还好没有吐到她俩的身上。然后那个姐姐笑了一下，然后靠在了路灯上，睡着了。韩娥走过去，摇了摇那个姐姐，发现没有那个姐姐没有一点要清醒的迹象。韩娥看着那个姐姐，双手叉腰一脸惆怅。不过还是扶起了她朝着自己的出租房走去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pBdr>
        <w:bottom w:val="none" w:color="auto" w:sz="0" w:space="1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8B41FA"/>
    <w:multiLevelType w:val="multilevel"/>
    <w:tmpl w:val="BE8B41F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161"/>
    <w:rsid w:val="000033E5"/>
    <w:rsid w:val="000036AE"/>
    <w:rsid w:val="00005BED"/>
    <w:rsid w:val="00005DFC"/>
    <w:rsid w:val="00007289"/>
    <w:rsid w:val="00010355"/>
    <w:rsid w:val="000171D0"/>
    <w:rsid w:val="0002069F"/>
    <w:rsid w:val="00021FBB"/>
    <w:rsid w:val="000235C9"/>
    <w:rsid w:val="0002611F"/>
    <w:rsid w:val="00026D80"/>
    <w:rsid w:val="000377FF"/>
    <w:rsid w:val="00037D47"/>
    <w:rsid w:val="00040348"/>
    <w:rsid w:val="00040D9C"/>
    <w:rsid w:val="000420A7"/>
    <w:rsid w:val="0004352C"/>
    <w:rsid w:val="00043552"/>
    <w:rsid w:val="00044677"/>
    <w:rsid w:val="00044690"/>
    <w:rsid w:val="00052FD4"/>
    <w:rsid w:val="000548B3"/>
    <w:rsid w:val="000613D3"/>
    <w:rsid w:val="00061831"/>
    <w:rsid w:val="0006288E"/>
    <w:rsid w:val="00067BA5"/>
    <w:rsid w:val="000708A1"/>
    <w:rsid w:val="000709CB"/>
    <w:rsid w:val="000852A3"/>
    <w:rsid w:val="00087F83"/>
    <w:rsid w:val="00090112"/>
    <w:rsid w:val="000901E0"/>
    <w:rsid w:val="00094742"/>
    <w:rsid w:val="00096922"/>
    <w:rsid w:val="000976D3"/>
    <w:rsid w:val="000A3EDA"/>
    <w:rsid w:val="000B254F"/>
    <w:rsid w:val="000B43F6"/>
    <w:rsid w:val="000B7EE5"/>
    <w:rsid w:val="000D1D12"/>
    <w:rsid w:val="000D2DC3"/>
    <w:rsid w:val="000D7AE5"/>
    <w:rsid w:val="000E0F7A"/>
    <w:rsid w:val="000E1C5B"/>
    <w:rsid w:val="000E2269"/>
    <w:rsid w:val="000E227C"/>
    <w:rsid w:val="000F3CC8"/>
    <w:rsid w:val="000F79E8"/>
    <w:rsid w:val="0010475C"/>
    <w:rsid w:val="0011033B"/>
    <w:rsid w:val="001112B2"/>
    <w:rsid w:val="001123E7"/>
    <w:rsid w:val="00112E87"/>
    <w:rsid w:val="00113435"/>
    <w:rsid w:val="001169B1"/>
    <w:rsid w:val="00127604"/>
    <w:rsid w:val="00130006"/>
    <w:rsid w:val="0013098C"/>
    <w:rsid w:val="00136534"/>
    <w:rsid w:val="00137801"/>
    <w:rsid w:val="00142719"/>
    <w:rsid w:val="00144C45"/>
    <w:rsid w:val="00150382"/>
    <w:rsid w:val="00151CBE"/>
    <w:rsid w:val="001566E7"/>
    <w:rsid w:val="00156A97"/>
    <w:rsid w:val="00161752"/>
    <w:rsid w:val="0016327E"/>
    <w:rsid w:val="001665C0"/>
    <w:rsid w:val="0017208A"/>
    <w:rsid w:val="00172813"/>
    <w:rsid w:val="00181943"/>
    <w:rsid w:val="001837FA"/>
    <w:rsid w:val="00187E43"/>
    <w:rsid w:val="00192C10"/>
    <w:rsid w:val="001974DE"/>
    <w:rsid w:val="001A5C4D"/>
    <w:rsid w:val="001A79A3"/>
    <w:rsid w:val="001B0774"/>
    <w:rsid w:val="001B077C"/>
    <w:rsid w:val="001B231C"/>
    <w:rsid w:val="001B5D48"/>
    <w:rsid w:val="001B70C0"/>
    <w:rsid w:val="001B71AD"/>
    <w:rsid w:val="001C29A0"/>
    <w:rsid w:val="001C42D0"/>
    <w:rsid w:val="001C50A6"/>
    <w:rsid w:val="001C6BC7"/>
    <w:rsid w:val="001D01BF"/>
    <w:rsid w:val="001D25FB"/>
    <w:rsid w:val="001D2666"/>
    <w:rsid w:val="001D6238"/>
    <w:rsid w:val="001E0AE7"/>
    <w:rsid w:val="001E2DE6"/>
    <w:rsid w:val="001E5E27"/>
    <w:rsid w:val="001E7A7D"/>
    <w:rsid w:val="001F2667"/>
    <w:rsid w:val="001F27AD"/>
    <w:rsid w:val="001F31C1"/>
    <w:rsid w:val="001F322A"/>
    <w:rsid w:val="001F4A10"/>
    <w:rsid w:val="001F5D7B"/>
    <w:rsid w:val="0020226F"/>
    <w:rsid w:val="00202D0E"/>
    <w:rsid w:val="002077A0"/>
    <w:rsid w:val="0021341D"/>
    <w:rsid w:val="0021390D"/>
    <w:rsid w:val="002174BE"/>
    <w:rsid w:val="00224834"/>
    <w:rsid w:val="0022600E"/>
    <w:rsid w:val="00226044"/>
    <w:rsid w:val="002307F8"/>
    <w:rsid w:val="00231F1A"/>
    <w:rsid w:val="00232C9A"/>
    <w:rsid w:val="0023306D"/>
    <w:rsid w:val="00234163"/>
    <w:rsid w:val="002370BF"/>
    <w:rsid w:val="00240303"/>
    <w:rsid w:val="00243700"/>
    <w:rsid w:val="00247D40"/>
    <w:rsid w:val="0025062C"/>
    <w:rsid w:val="00253E84"/>
    <w:rsid w:val="0026403B"/>
    <w:rsid w:val="0026638E"/>
    <w:rsid w:val="0027068E"/>
    <w:rsid w:val="00272B8D"/>
    <w:rsid w:val="002757AC"/>
    <w:rsid w:val="002802B7"/>
    <w:rsid w:val="00281533"/>
    <w:rsid w:val="0028500F"/>
    <w:rsid w:val="002930FD"/>
    <w:rsid w:val="002A20DB"/>
    <w:rsid w:val="002A4874"/>
    <w:rsid w:val="002B0ECE"/>
    <w:rsid w:val="002B3FA6"/>
    <w:rsid w:val="002B7C8A"/>
    <w:rsid w:val="002C17E2"/>
    <w:rsid w:val="002C3E8B"/>
    <w:rsid w:val="002C6D81"/>
    <w:rsid w:val="002D1E6C"/>
    <w:rsid w:val="002D2A3F"/>
    <w:rsid w:val="002D5830"/>
    <w:rsid w:val="002D6787"/>
    <w:rsid w:val="002D7E4C"/>
    <w:rsid w:val="002E1FA7"/>
    <w:rsid w:val="002E7D0D"/>
    <w:rsid w:val="002F0061"/>
    <w:rsid w:val="002F1367"/>
    <w:rsid w:val="002F2B9A"/>
    <w:rsid w:val="002F5915"/>
    <w:rsid w:val="002F5981"/>
    <w:rsid w:val="002F76D2"/>
    <w:rsid w:val="00300E02"/>
    <w:rsid w:val="00306F50"/>
    <w:rsid w:val="003070B4"/>
    <w:rsid w:val="0031688C"/>
    <w:rsid w:val="00316EF2"/>
    <w:rsid w:val="003177BC"/>
    <w:rsid w:val="00320D1A"/>
    <w:rsid w:val="00322139"/>
    <w:rsid w:val="00332782"/>
    <w:rsid w:val="00336315"/>
    <w:rsid w:val="003457CB"/>
    <w:rsid w:val="0034740F"/>
    <w:rsid w:val="0035203B"/>
    <w:rsid w:val="003528C9"/>
    <w:rsid w:val="00355C1F"/>
    <w:rsid w:val="00357292"/>
    <w:rsid w:val="00361805"/>
    <w:rsid w:val="00363672"/>
    <w:rsid w:val="00363ADE"/>
    <w:rsid w:val="00363CF9"/>
    <w:rsid w:val="00366F0E"/>
    <w:rsid w:val="00370F48"/>
    <w:rsid w:val="00371E1C"/>
    <w:rsid w:val="003726F5"/>
    <w:rsid w:val="00372BD8"/>
    <w:rsid w:val="00381349"/>
    <w:rsid w:val="0038183E"/>
    <w:rsid w:val="003925A2"/>
    <w:rsid w:val="003959E4"/>
    <w:rsid w:val="003A031F"/>
    <w:rsid w:val="003A1874"/>
    <w:rsid w:val="003A7F1E"/>
    <w:rsid w:val="003B45FA"/>
    <w:rsid w:val="003C1F39"/>
    <w:rsid w:val="003C5BA0"/>
    <w:rsid w:val="003C7013"/>
    <w:rsid w:val="003D1397"/>
    <w:rsid w:val="003D2DDC"/>
    <w:rsid w:val="003D3189"/>
    <w:rsid w:val="003D7C59"/>
    <w:rsid w:val="003E1B32"/>
    <w:rsid w:val="003E268A"/>
    <w:rsid w:val="003E3977"/>
    <w:rsid w:val="003F5892"/>
    <w:rsid w:val="003F78B6"/>
    <w:rsid w:val="003F7CBF"/>
    <w:rsid w:val="00403831"/>
    <w:rsid w:val="00403949"/>
    <w:rsid w:val="00405A63"/>
    <w:rsid w:val="004079C0"/>
    <w:rsid w:val="004115FE"/>
    <w:rsid w:val="00412568"/>
    <w:rsid w:val="00412EB7"/>
    <w:rsid w:val="00413595"/>
    <w:rsid w:val="0041373D"/>
    <w:rsid w:val="0041642B"/>
    <w:rsid w:val="00422212"/>
    <w:rsid w:val="00422F2C"/>
    <w:rsid w:val="00430214"/>
    <w:rsid w:val="00430354"/>
    <w:rsid w:val="00432AEF"/>
    <w:rsid w:val="00432FB5"/>
    <w:rsid w:val="004410A5"/>
    <w:rsid w:val="00441A8A"/>
    <w:rsid w:val="004427DC"/>
    <w:rsid w:val="004446C5"/>
    <w:rsid w:val="00446831"/>
    <w:rsid w:val="00455946"/>
    <w:rsid w:val="0045744B"/>
    <w:rsid w:val="004602F4"/>
    <w:rsid w:val="00461161"/>
    <w:rsid w:val="0046609B"/>
    <w:rsid w:val="0047279E"/>
    <w:rsid w:val="00472FF2"/>
    <w:rsid w:val="004731D6"/>
    <w:rsid w:val="004736D1"/>
    <w:rsid w:val="00480305"/>
    <w:rsid w:val="004858D1"/>
    <w:rsid w:val="004907DF"/>
    <w:rsid w:val="0049104F"/>
    <w:rsid w:val="004A552E"/>
    <w:rsid w:val="004B278D"/>
    <w:rsid w:val="004B2A8F"/>
    <w:rsid w:val="004B523F"/>
    <w:rsid w:val="004C1AF7"/>
    <w:rsid w:val="004C22D3"/>
    <w:rsid w:val="004C7A22"/>
    <w:rsid w:val="004D1125"/>
    <w:rsid w:val="004D39E5"/>
    <w:rsid w:val="004D7F05"/>
    <w:rsid w:val="004E0095"/>
    <w:rsid w:val="004E1507"/>
    <w:rsid w:val="004E1D16"/>
    <w:rsid w:val="004E1ED8"/>
    <w:rsid w:val="004E66D1"/>
    <w:rsid w:val="004F07D9"/>
    <w:rsid w:val="004F37C1"/>
    <w:rsid w:val="00500AC1"/>
    <w:rsid w:val="00506937"/>
    <w:rsid w:val="00507147"/>
    <w:rsid w:val="00510112"/>
    <w:rsid w:val="00511E6C"/>
    <w:rsid w:val="00512533"/>
    <w:rsid w:val="00514FCD"/>
    <w:rsid w:val="00516993"/>
    <w:rsid w:val="00523C92"/>
    <w:rsid w:val="00526694"/>
    <w:rsid w:val="00531C0F"/>
    <w:rsid w:val="005339F9"/>
    <w:rsid w:val="005503EB"/>
    <w:rsid w:val="00551E42"/>
    <w:rsid w:val="0055333A"/>
    <w:rsid w:val="005547D5"/>
    <w:rsid w:val="005564A0"/>
    <w:rsid w:val="00576020"/>
    <w:rsid w:val="00577F64"/>
    <w:rsid w:val="00582A30"/>
    <w:rsid w:val="00595BDB"/>
    <w:rsid w:val="005A0787"/>
    <w:rsid w:val="005B059A"/>
    <w:rsid w:val="005B2441"/>
    <w:rsid w:val="005B33A2"/>
    <w:rsid w:val="005B4E35"/>
    <w:rsid w:val="005B6764"/>
    <w:rsid w:val="005C103A"/>
    <w:rsid w:val="005C1F53"/>
    <w:rsid w:val="005C3FAE"/>
    <w:rsid w:val="005C7937"/>
    <w:rsid w:val="005C79F3"/>
    <w:rsid w:val="005C7C65"/>
    <w:rsid w:val="005D0717"/>
    <w:rsid w:val="005D5073"/>
    <w:rsid w:val="005D7FFB"/>
    <w:rsid w:val="005E07E2"/>
    <w:rsid w:val="005E49DC"/>
    <w:rsid w:val="005E5085"/>
    <w:rsid w:val="005E53E4"/>
    <w:rsid w:val="005E5D01"/>
    <w:rsid w:val="005F0CA2"/>
    <w:rsid w:val="005F2B54"/>
    <w:rsid w:val="005F3567"/>
    <w:rsid w:val="005F77BC"/>
    <w:rsid w:val="00601E02"/>
    <w:rsid w:val="00602051"/>
    <w:rsid w:val="00610BD6"/>
    <w:rsid w:val="0061277C"/>
    <w:rsid w:val="00613128"/>
    <w:rsid w:val="00613AAD"/>
    <w:rsid w:val="00620AD3"/>
    <w:rsid w:val="0062527B"/>
    <w:rsid w:val="00637752"/>
    <w:rsid w:val="00641022"/>
    <w:rsid w:val="0064448F"/>
    <w:rsid w:val="00647D1F"/>
    <w:rsid w:val="00650C84"/>
    <w:rsid w:val="006527EE"/>
    <w:rsid w:val="006546D4"/>
    <w:rsid w:val="006603ED"/>
    <w:rsid w:val="006612AB"/>
    <w:rsid w:val="00662E61"/>
    <w:rsid w:val="00663C82"/>
    <w:rsid w:val="0066534C"/>
    <w:rsid w:val="00671589"/>
    <w:rsid w:val="006716BC"/>
    <w:rsid w:val="006830D5"/>
    <w:rsid w:val="006856E7"/>
    <w:rsid w:val="00685F2D"/>
    <w:rsid w:val="006923C1"/>
    <w:rsid w:val="00693581"/>
    <w:rsid w:val="0069425F"/>
    <w:rsid w:val="00696968"/>
    <w:rsid w:val="006A00F4"/>
    <w:rsid w:val="006A3070"/>
    <w:rsid w:val="006A378E"/>
    <w:rsid w:val="006B2046"/>
    <w:rsid w:val="006B2A66"/>
    <w:rsid w:val="006B36A9"/>
    <w:rsid w:val="006B6DAE"/>
    <w:rsid w:val="006C0069"/>
    <w:rsid w:val="006C0725"/>
    <w:rsid w:val="006C1E14"/>
    <w:rsid w:val="006C60CC"/>
    <w:rsid w:val="006C676F"/>
    <w:rsid w:val="006D3ABC"/>
    <w:rsid w:val="006D458D"/>
    <w:rsid w:val="006D7352"/>
    <w:rsid w:val="006E23E4"/>
    <w:rsid w:val="006F07EC"/>
    <w:rsid w:val="006F14BB"/>
    <w:rsid w:val="006F41B6"/>
    <w:rsid w:val="0070135A"/>
    <w:rsid w:val="00702155"/>
    <w:rsid w:val="00703F69"/>
    <w:rsid w:val="00704102"/>
    <w:rsid w:val="00704158"/>
    <w:rsid w:val="00706A22"/>
    <w:rsid w:val="00706DAE"/>
    <w:rsid w:val="00707BE6"/>
    <w:rsid w:val="007132C1"/>
    <w:rsid w:val="00713DCA"/>
    <w:rsid w:val="00714232"/>
    <w:rsid w:val="007161AF"/>
    <w:rsid w:val="0072350C"/>
    <w:rsid w:val="00723880"/>
    <w:rsid w:val="0072703C"/>
    <w:rsid w:val="0073067B"/>
    <w:rsid w:val="007321E6"/>
    <w:rsid w:val="00732BCA"/>
    <w:rsid w:val="00737D5A"/>
    <w:rsid w:val="00741384"/>
    <w:rsid w:val="00741410"/>
    <w:rsid w:val="0074158F"/>
    <w:rsid w:val="007429AE"/>
    <w:rsid w:val="007474D4"/>
    <w:rsid w:val="00747D33"/>
    <w:rsid w:val="00747E1C"/>
    <w:rsid w:val="0075099E"/>
    <w:rsid w:val="00751D88"/>
    <w:rsid w:val="007522C6"/>
    <w:rsid w:val="00753662"/>
    <w:rsid w:val="0076068C"/>
    <w:rsid w:val="00762CF8"/>
    <w:rsid w:val="00762D82"/>
    <w:rsid w:val="00763B65"/>
    <w:rsid w:val="007657C7"/>
    <w:rsid w:val="00767D1B"/>
    <w:rsid w:val="007716CD"/>
    <w:rsid w:val="0077172A"/>
    <w:rsid w:val="007759F9"/>
    <w:rsid w:val="007765B4"/>
    <w:rsid w:val="00777A0C"/>
    <w:rsid w:val="00780F9F"/>
    <w:rsid w:val="00782967"/>
    <w:rsid w:val="00786F14"/>
    <w:rsid w:val="007902BD"/>
    <w:rsid w:val="007945DA"/>
    <w:rsid w:val="00794E98"/>
    <w:rsid w:val="007A04FA"/>
    <w:rsid w:val="007A3E83"/>
    <w:rsid w:val="007A731C"/>
    <w:rsid w:val="007B154C"/>
    <w:rsid w:val="007B2FD6"/>
    <w:rsid w:val="007B30BD"/>
    <w:rsid w:val="007B356E"/>
    <w:rsid w:val="007B3F21"/>
    <w:rsid w:val="007B5572"/>
    <w:rsid w:val="007B74FE"/>
    <w:rsid w:val="007C3130"/>
    <w:rsid w:val="007C3612"/>
    <w:rsid w:val="007C3D60"/>
    <w:rsid w:val="007C588E"/>
    <w:rsid w:val="007D4D61"/>
    <w:rsid w:val="007D58A9"/>
    <w:rsid w:val="007E0A2E"/>
    <w:rsid w:val="007E151E"/>
    <w:rsid w:val="007E1601"/>
    <w:rsid w:val="007E19F0"/>
    <w:rsid w:val="007E2D15"/>
    <w:rsid w:val="007E3B69"/>
    <w:rsid w:val="007E3BD3"/>
    <w:rsid w:val="008021D6"/>
    <w:rsid w:val="008027EC"/>
    <w:rsid w:val="008028A9"/>
    <w:rsid w:val="0080479A"/>
    <w:rsid w:val="00812D23"/>
    <w:rsid w:val="00822BE3"/>
    <w:rsid w:val="008343E4"/>
    <w:rsid w:val="00834867"/>
    <w:rsid w:val="008351B7"/>
    <w:rsid w:val="00841FBF"/>
    <w:rsid w:val="008436F9"/>
    <w:rsid w:val="00843B04"/>
    <w:rsid w:val="00847193"/>
    <w:rsid w:val="00867878"/>
    <w:rsid w:val="00872B97"/>
    <w:rsid w:val="008744EB"/>
    <w:rsid w:val="008749F6"/>
    <w:rsid w:val="0088323E"/>
    <w:rsid w:val="008870DB"/>
    <w:rsid w:val="0089028F"/>
    <w:rsid w:val="008A0E62"/>
    <w:rsid w:val="008A123A"/>
    <w:rsid w:val="008A1375"/>
    <w:rsid w:val="008A27F9"/>
    <w:rsid w:val="008A41DE"/>
    <w:rsid w:val="008A59E2"/>
    <w:rsid w:val="008A5FEA"/>
    <w:rsid w:val="008B1415"/>
    <w:rsid w:val="008B2301"/>
    <w:rsid w:val="008B56C8"/>
    <w:rsid w:val="008D129F"/>
    <w:rsid w:val="008D1606"/>
    <w:rsid w:val="008D58D3"/>
    <w:rsid w:val="008D5A10"/>
    <w:rsid w:val="008E12A9"/>
    <w:rsid w:val="008F31CE"/>
    <w:rsid w:val="008F380C"/>
    <w:rsid w:val="008F76B9"/>
    <w:rsid w:val="00900155"/>
    <w:rsid w:val="009010C9"/>
    <w:rsid w:val="009020E4"/>
    <w:rsid w:val="00902900"/>
    <w:rsid w:val="00910E40"/>
    <w:rsid w:val="00911413"/>
    <w:rsid w:val="0091756D"/>
    <w:rsid w:val="00924C90"/>
    <w:rsid w:val="0092504C"/>
    <w:rsid w:val="00926B7A"/>
    <w:rsid w:val="00940637"/>
    <w:rsid w:val="009410BD"/>
    <w:rsid w:val="009436D5"/>
    <w:rsid w:val="00946428"/>
    <w:rsid w:val="00953E57"/>
    <w:rsid w:val="00954EBC"/>
    <w:rsid w:val="0095591C"/>
    <w:rsid w:val="009560A8"/>
    <w:rsid w:val="00956113"/>
    <w:rsid w:val="00956EB7"/>
    <w:rsid w:val="00961500"/>
    <w:rsid w:val="00967B84"/>
    <w:rsid w:val="0097702D"/>
    <w:rsid w:val="009775EE"/>
    <w:rsid w:val="00981053"/>
    <w:rsid w:val="0098422C"/>
    <w:rsid w:val="00990B39"/>
    <w:rsid w:val="009936BB"/>
    <w:rsid w:val="00994DFE"/>
    <w:rsid w:val="009A1B74"/>
    <w:rsid w:val="009A42E5"/>
    <w:rsid w:val="009A4C30"/>
    <w:rsid w:val="009B0AAB"/>
    <w:rsid w:val="009B2121"/>
    <w:rsid w:val="009B6541"/>
    <w:rsid w:val="009C3D07"/>
    <w:rsid w:val="009C4F4E"/>
    <w:rsid w:val="009C56A4"/>
    <w:rsid w:val="009D11E2"/>
    <w:rsid w:val="009E2861"/>
    <w:rsid w:val="009F2FE1"/>
    <w:rsid w:val="009F2FF4"/>
    <w:rsid w:val="009F54C5"/>
    <w:rsid w:val="00A03D54"/>
    <w:rsid w:val="00A072E7"/>
    <w:rsid w:val="00A10952"/>
    <w:rsid w:val="00A13F57"/>
    <w:rsid w:val="00A1551F"/>
    <w:rsid w:val="00A1571B"/>
    <w:rsid w:val="00A1764C"/>
    <w:rsid w:val="00A21F96"/>
    <w:rsid w:val="00A223D3"/>
    <w:rsid w:val="00A27443"/>
    <w:rsid w:val="00A31D9F"/>
    <w:rsid w:val="00A33FB1"/>
    <w:rsid w:val="00A3490C"/>
    <w:rsid w:val="00A40B0E"/>
    <w:rsid w:val="00A41243"/>
    <w:rsid w:val="00A414A6"/>
    <w:rsid w:val="00A42DD6"/>
    <w:rsid w:val="00A43E43"/>
    <w:rsid w:val="00A5400D"/>
    <w:rsid w:val="00A62234"/>
    <w:rsid w:val="00A652D9"/>
    <w:rsid w:val="00A73728"/>
    <w:rsid w:val="00A74781"/>
    <w:rsid w:val="00A75253"/>
    <w:rsid w:val="00A76358"/>
    <w:rsid w:val="00A859A7"/>
    <w:rsid w:val="00A90E0B"/>
    <w:rsid w:val="00A91CAF"/>
    <w:rsid w:val="00A91F80"/>
    <w:rsid w:val="00A94BFA"/>
    <w:rsid w:val="00AA127C"/>
    <w:rsid w:val="00AA63E0"/>
    <w:rsid w:val="00AB3843"/>
    <w:rsid w:val="00AB405E"/>
    <w:rsid w:val="00AB497A"/>
    <w:rsid w:val="00AB77DA"/>
    <w:rsid w:val="00AC02C3"/>
    <w:rsid w:val="00AC0B9D"/>
    <w:rsid w:val="00AC188C"/>
    <w:rsid w:val="00AC4B64"/>
    <w:rsid w:val="00AC78E7"/>
    <w:rsid w:val="00AD2172"/>
    <w:rsid w:val="00AD2A68"/>
    <w:rsid w:val="00AD5D68"/>
    <w:rsid w:val="00AE0A55"/>
    <w:rsid w:val="00AE195F"/>
    <w:rsid w:val="00AE1DC3"/>
    <w:rsid w:val="00AE3EAE"/>
    <w:rsid w:val="00AE5B6A"/>
    <w:rsid w:val="00AE70D9"/>
    <w:rsid w:val="00AE7DE3"/>
    <w:rsid w:val="00AF272A"/>
    <w:rsid w:val="00AF58CE"/>
    <w:rsid w:val="00AF58F2"/>
    <w:rsid w:val="00B059B1"/>
    <w:rsid w:val="00B0756B"/>
    <w:rsid w:val="00B12FB3"/>
    <w:rsid w:val="00B16CB0"/>
    <w:rsid w:val="00B17352"/>
    <w:rsid w:val="00B17D53"/>
    <w:rsid w:val="00B22790"/>
    <w:rsid w:val="00B23480"/>
    <w:rsid w:val="00B24C89"/>
    <w:rsid w:val="00B256D4"/>
    <w:rsid w:val="00B267A9"/>
    <w:rsid w:val="00B27620"/>
    <w:rsid w:val="00B30A93"/>
    <w:rsid w:val="00B326BA"/>
    <w:rsid w:val="00B338B7"/>
    <w:rsid w:val="00B343F4"/>
    <w:rsid w:val="00B353D3"/>
    <w:rsid w:val="00B379A0"/>
    <w:rsid w:val="00B45782"/>
    <w:rsid w:val="00B46D9F"/>
    <w:rsid w:val="00B510FF"/>
    <w:rsid w:val="00B52E2A"/>
    <w:rsid w:val="00B53E31"/>
    <w:rsid w:val="00B540C4"/>
    <w:rsid w:val="00B5413B"/>
    <w:rsid w:val="00B56195"/>
    <w:rsid w:val="00B56A0D"/>
    <w:rsid w:val="00B666FD"/>
    <w:rsid w:val="00B671AE"/>
    <w:rsid w:val="00B728AE"/>
    <w:rsid w:val="00B7405A"/>
    <w:rsid w:val="00B74E51"/>
    <w:rsid w:val="00B76638"/>
    <w:rsid w:val="00B81CFB"/>
    <w:rsid w:val="00B8202A"/>
    <w:rsid w:val="00B82913"/>
    <w:rsid w:val="00B83032"/>
    <w:rsid w:val="00B93809"/>
    <w:rsid w:val="00B94DEB"/>
    <w:rsid w:val="00B9570F"/>
    <w:rsid w:val="00BA233A"/>
    <w:rsid w:val="00BB018D"/>
    <w:rsid w:val="00BB078C"/>
    <w:rsid w:val="00BB29A5"/>
    <w:rsid w:val="00BB67EB"/>
    <w:rsid w:val="00BB7663"/>
    <w:rsid w:val="00BD5E59"/>
    <w:rsid w:val="00BD70F0"/>
    <w:rsid w:val="00BE2CEB"/>
    <w:rsid w:val="00BF24A0"/>
    <w:rsid w:val="00BF3436"/>
    <w:rsid w:val="00BF6B61"/>
    <w:rsid w:val="00C00EF6"/>
    <w:rsid w:val="00C0363F"/>
    <w:rsid w:val="00C0410B"/>
    <w:rsid w:val="00C1073A"/>
    <w:rsid w:val="00C11A53"/>
    <w:rsid w:val="00C12744"/>
    <w:rsid w:val="00C14345"/>
    <w:rsid w:val="00C16CC6"/>
    <w:rsid w:val="00C172FE"/>
    <w:rsid w:val="00C21B5E"/>
    <w:rsid w:val="00C23DCD"/>
    <w:rsid w:val="00C271D1"/>
    <w:rsid w:val="00C27402"/>
    <w:rsid w:val="00C32436"/>
    <w:rsid w:val="00C3644C"/>
    <w:rsid w:val="00C37CD4"/>
    <w:rsid w:val="00C43E61"/>
    <w:rsid w:val="00C45337"/>
    <w:rsid w:val="00C47694"/>
    <w:rsid w:val="00C504E6"/>
    <w:rsid w:val="00C518E6"/>
    <w:rsid w:val="00C521B0"/>
    <w:rsid w:val="00C55C0C"/>
    <w:rsid w:val="00C56643"/>
    <w:rsid w:val="00C61E36"/>
    <w:rsid w:val="00C62181"/>
    <w:rsid w:val="00C6561A"/>
    <w:rsid w:val="00C6616A"/>
    <w:rsid w:val="00C7180E"/>
    <w:rsid w:val="00C7376A"/>
    <w:rsid w:val="00C744C0"/>
    <w:rsid w:val="00C76EEE"/>
    <w:rsid w:val="00C77809"/>
    <w:rsid w:val="00C77A6E"/>
    <w:rsid w:val="00C80FA0"/>
    <w:rsid w:val="00C85960"/>
    <w:rsid w:val="00C963D7"/>
    <w:rsid w:val="00C96855"/>
    <w:rsid w:val="00C96E84"/>
    <w:rsid w:val="00CA2636"/>
    <w:rsid w:val="00CA3C79"/>
    <w:rsid w:val="00CA3CA2"/>
    <w:rsid w:val="00CA4FC2"/>
    <w:rsid w:val="00CA73A7"/>
    <w:rsid w:val="00CB1851"/>
    <w:rsid w:val="00CB7F61"/>
    <w:rsid w:val="00CC092F"/>
    <w:rsid w:val="00CC4BED"/>
    <w:rsid w:val="00CC5D2B"/>
    <w:rsid w:val="00CD1A14"/>
    <w:rsid w:val="00CD5139"/>
    <w:rsid w:val="00CD64A6"/>
    <w:rsid w:val="00CE33B3"/>
    <w:rsid w:val="00CE49E7"/>
    <w:rsid w:val="00CE60CB"/>
    <w:rsid w:val="00CF67DD"/>
    <w:rsid w:val="00D0475C"/>
    <w:rsid w:val="00D15F8C"/>
    <w:rsid w:val="00D200DD"/>
    <w:rsid w:val="00D233C3"/>
    <w:rsid w:val="00D31743"/>
    <w:rsid w:val="00D50390"/>
    <w:rsid w:val="00D52E21"/>
    <w:rsid w:val="00D53DE0"/>
    <w:rsid w:val="00D55A31"/>
    <w:rsid w:val="00D5605A"/>
    <w:rsid w:val="00D60BCD"/>
    <w:rsid w:val="00D62F3C"/>
    <w:rsid w:val="00D63E13"/>
    <w:rsid w:val="00D67211"/>
    <w:rsid w:val="00D70403"/>
    <w:rsid w:val="00D719B4"/>
    <w:rsid w:val="00D72D7D"/>
    <w:rsid w:val="00D80246"/>
    <w:rsid w:val="00D8081B"/>
    <w:rsid w:val="00D80A25"/>
    <w:rsid w:val="00D83B7C"/>
    <w:rsid w:val="00D83F0B"/>
    <w:rsid w:val="00D8428B"/>
    <w:rsid w:val="00D869DD"/>
    <w:rsid w:val="00D87A40"/>
    <w:rsid w:val="00D90183"/>
    <w:rsid w:val="00D95ED0"/>
    <w:rsid w:val="00D963F3"/>
    <w:rsid w:val="00DA16F0"/>
    <w:rsid w:val="00DA438D"/>
    <w:rsid w:val="00DA4924"/>
    <w:rsid w:val="00DA4E04"/>
    <w:rsid w:val="00DA6A35"/>
    <w:rsid w:val="00DA6F61"/>
    <w:rsid w:val="00DA72B0"/>
    <w:rsid w:val="00DB1E25"/>
    <w:rsid w:val="00DB1EDF"/>
    <w:rsid w:val="00DC1BC0"/>
    <w:rsid w:val="00DC282A"/>
    <w:rsid w:val="00DC3608"/>
    <w:rsid w:val="00DC68BF"/>
    <w:rsid w:val="00DD2A61"/>
    <w:rsid w:val="00DD3D23"/>
    <w:rsid w:val="00DD4051"/>
    <w:rsid w:val="00DD4869"/>
    <w:rsid w:val="00DD4E6F"/>
    <w:rsid w:val="00DD565C"/>
    <w:rsid w:val="00DD7342"/>
    <w:rsid w:val="00DE1091"/>
    <w:rsid w:val="00DE1284"/>
    <w:rsid w:val="00DE2309"/>
    <w:rsid w:val="00DE4D01"/>
    <w:rsid w:val="00DE58C8"/>
    <w:rsid w:val="00DE7962"/>
    <w:rsid w:val="00E00667"/>
    <w:rsid w:val="00E02E0D"/>
    <w:rsid w:val="00E04B2F"/>
    <w:rsid w:val="00E04C7C"/>
    <w:rsid w:val="00E05D0E"/>
    <w:rsid w:val="00E06675"/>
    <w:rsid w:val="00E06B23"/>
    <w:rsid w:val="00E07DB4"/>
    <w:rsid w:val="00E160E9"/>
    <w:rsid w:val="00E17AE6"/>
    <w:rsid w:val="00E2165C"/>
    <w:rsid w:val="00E21B58"/>
    <w:rsid w:val="00E31DC4"/>
    <w:rsid w:val="00E325CA"/>
    <w:rsid w:val="00E33111"/>
    <w:rsid w:val="00E34534"/>
    <w:rsid w:val="00E345DC"/>
    <w:rsid w:val="00E35C3E"/>
    <w:rsid w:val="00E36123"/>
    <w:rsid w:val="00E36525"/>
    <w:rsid w:val="00E371D3"/>
    <w:rsid w:val="00E37437"/>
    <w:rsid w:val="00E46FED"/>
    <w:rsid w:val="00E50DCC"/>
    <w:rsid w:val="00E52C97"/>
    <w:rsid w:val="00E64FCB"/>
    <w:rsid w:val="00E701C2"/>
    <w:rsid w:val="00E731F6"/>
    <w:rsid w:val="00E73BEC"/>
    <w:rsid w:val="00E76985"/>
    <w:rsid w:val="00E8102C"/>
    <w:rsid w:val="00E852B0"/>
    <w:rsid w:val="00E93302"/>
    <w:rsid w:val="00E93657"/>
    <w:rsid w:val="00E9384E"/>
    <w:rsid w:val="00E9642F"/>
    <w:rsid w:val="00E97306"/>
    <w:rsid w:val="00EA0F12"/>
    <w:rsid w:val="00EA1531"/>
    <w:rsid w:val="00EA30E6"/>
    <w:rsid w:val="00EA52E7"/>
    <w:rsid w:val="00EA57C2"/>
    <w:rsid w:val="00EA5A25"/>
    <w:rsid w:val="00EB4E13"/>
    <w:rsid w:val="00EB70A4"/>
    <w:rsid w:val="00EB7274"/>
    <w:rsid w:val="00EB7281"/>
    <w:rsid w:val="00EB77BE"/>
    <w:rsid w:val="00EC2FF7"/>
    <w:rsid w:val="00EC36DC"/>
    <w:rsid w:val="00EC3B00"/>
    <w:rsid w:val="00EC4492"/>
    <w:rsid w:val="00EC5EA1"/>
    <w:rsid w:val="00ED2B02"/>
    <w:rsid w:val="00ED423C"/>
    <w:rsid w:val="00ED5D2B"/>
    <w:rsid w:val="00ED6190"/>
    <w:rsid w:val="00ED6FF2"/>
    <w:rsid w:val="00EE0B11"/>
    <w:rsid w:val="00EE149B"/>
    <w:rsid w:val="00EE6976"/>
    <w:rsid w:val="00EE7D9C"/>
    <w:rsid w:val="00EF102F"/>
    <w:rsid w:val="00F03732"/>
    <w:rsid w:val="00F0473C"/>
    <w:rsid w:val="00F07315"/>
    <w:rsid w:val="00F10AF0"/>
    <w:rsid w:val="00F3266D"/>
    <w:rsid w:val="00F4312C"/>
    <w:rsid w:val="00F439F6"/>
    <w:rsid w:val="00F56BA0"/>
    <w:rsid w:val="00F56BD9"/>
    <w:rsid w:val="00F57598"/>
    <w:rsid w:val="00F605BD"/>
    <w:rsid w:val="00F64C2D"/>
    <w:rsid w:val="00F672C2"/>
    <w:rsid w:val="00F67EA4"/>
    <w:rsid w:val="00F72B2E"/>
    <w:rsid w:val="00F75B99"/>
    <w:rsid w:val="00F80A4F"/>
    <w:rsid w:val="00F8119A"/>
    <w:rsid w:val="00F81E6E"/>
    <w:rsid w:val="00F836D4"/>
    <w:rsid w:val="00F848FC"/>
    <w:rsid w:val="00F85737"/>
    <w:rsid w:val="00F8691E"/>
    <w:rsid w:val="00F8764A"/>
    <w:rsid w:val="00F91E41"/>
    <w:rsid w:val="00FA0A01"/>
    <w:rsid w:val="00FA4FDF"/>
    <w:rsid w:val="00FA611D"/>
    <w:rsid w:val="00FB12C8"/>
    <w:rsid w:val="00FB38F5"/>
    <w:rsid w:val="00FC4EDE"/>
    <w:rsid w:val="00FD52B5"/>
    <w:rsid w:val="00FD7FAA"/>
    <w:rsid w:val="00FE174F"/>
    <w:rsid w:val="00FE35BE"/>
    <w:rsid w:val="00FF40EE"/>
    <w:rsid w:val="00FF4E56"/>
    <w:rsid w:val="03910A15"/>
    <w:rsid w:val="45DA151B"/>
    <w:rsid w:val="4FD62F44"/>
    <w:rsid w:val="66AA07BB"/>
    <w:rsid w:val="7989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after="200" w:line="276" w:lineRule="auto"/>
    </w:pPr>
    <w:rPr>
      <w:rFonts w:asciiTheme="minorHAnsi" w:hAnsiTheme="minorHAnsi" w:eastAsiaTheme="majorEastAsia" w:cstheme="minorBidi"/>
      <w:sz w:val="22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9"/>
    <w:pPr>
      <w:pBdr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Cs w:val="22"/>
      <w14:textFill>
        <w14:solidFill>
          <w14:schemeClr w14:val="bg1"/>
        </w14:solidFill>
      </w14:textFill>
    </w:rPr>
  </w:style>
  <w:style w:type="paragraph" w:styleId="3">
    <w:name w:val="heading 2"/>
    <w:basedOn w:val="1"/>
    <w:next w:val="1"/>
    <w:link w:val="37"/>
    <w:unhideWhenUsed/>
    <w:qFormat/>
    <w:uiPriority w:val="9"/>
    <w:pPr>
      <w:pBdr>
        <w:top w:val="single" w:color="DBE5F1" w:themeColor="accent1" w:themeTint="33" w:sz="24" w:space="0"/>
        <w:left w:val="single" w:color="DBE5F1" w:themeColor="accent1" w:themeTint="33" w:sz="24" w:space="0"/>
        <w:bottom w:val="single" w:color="DBE5F1" w:themeColor="accent1" w:themeTint="33" w:sz="24" w:space="0"/>
        <w:right w:val="single" w:color="DBE5F1" w:themeColor="accent1" w:themeTint="33" w:sz="24" w:space="0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4">
    <w:name w:val="heading 3"/>
    <w:basedOn w:val="1"/>
    <w:next w:val="1"/>
    <w:link w:val="38"/>
    <w:unhideWhenUsed/>
    <w:qFormat/>
    <w:uiPriority w:val="9"/>
    <w:pPr>
      <w:pBdr>
        <w:top w:val="single" w:color="4F81BD" w:themeColor="accent1" w:sz="6" w:space="2"/>
      </w:pBdr>
      <w:spacing w:before="300" w:after="0"/>
      <w:outlineLvl w:val="2"/>
    </w:pPr>
    <w:rPr>
      <w:caps/>
      <w:color w:val="254061" w:themeColor="accent1" w:themeShade="80"/>
      <w:spacing w:val="15"/>
    </w:rPr>
  </w:style>
  <w:style w:type="paragraph" w:styleId="5">
    <w:name w:val="heading 4"/>
    <w:basedOn w:val="1"/>
    <w:next w:val="1"/>
    <w:link w:val="39"/>
    <w:unhideWhenUsed/>
    <w:qFormat/>
    <w:uiPriority w:val="9"/>
    <w:pPr>
      <w:pBdr>
        <w:top w:val="dotted" w:color="4F81BD" w:themeColor="accent1" w:sz="6" w:space="2"/>
      </w:pBdr>
      <w:spacing w:before="200" w:after="0"/>
      <w:outlineLvl w:val="3"/>
    </w:pPr>
    <w:rPr>
      <w:caps/>
      <w:color w:val="376092" w:themeColor="accent1" w:themeShade="BF"/>
      <w:spacing w:val="10"/>
    </w:rPr>
  </w:style>
  <w:style w:type="paragraph" w:styleId="6">
    <w:name w:val="heading 5"/>
    <w:basedOn w:val="1"/>
    <w:next w:val="1"/>
    <w:link w:val="40"/>
    <w:unhideWhenUsed/>
    <w:qFormat/>
    <w:uiPriority w:val="9"/>
    <w:pPr>
      <w:pBdr>
        <w:bottom w:val="single" w:color="4F81BD" w:themeColor="accent1" w:sz="6" w:space="1"/>
      </w:pBdr>
      <w:spacing w:before="200" w:after="0"/>
      <w:outlineLvl w:val="4"/>
    </w:pPr>
    <w:rPr>
      <w:caps/>
      <w:color w:val="376092" w:themeColor="accent1" w:themeShade="BF"/>
      <w:spacing w:val="10"/>
    </w:rPr>
  </w:style>
  <w:style w:type="paragraph" w:styleId="7">
    <w:name w:val="heading 6"/>
    <w:basedOn w:val="1"/>
    <w:next w:val="1"/>
    <w:link w:val="47"/>
    <w:unhideWhenUsed/>
    <w:qFormat/>
    <w:uiPriority w:val="9"/>
    <w:pPr>
      <w:pBdr>
        <w:bottom w:val="dotted" w:color="4F81BD" w:themeColor="accent1" w:sz="6" w:space="1"/>
      </w:pBdr>
      <w:spacing w:before="200" w:after="0"/>
      <w:outlineLvl w:val="5"/>
    </w:pPr>
    <w:rPr>
      <w:caps/>
      <w:color w:val="376092" w:themeColor="accent1" w:themeShade="BF"/>
      <w:spacing w:val="10"/>
    </w:rPr>
  </w:style>
  <w:style w:type="paragraph" w:styleId="8">
    <w:name w:val="heading 7"/>
    <w:basedOn w:val="1"/>
    <w:next w:val="1"/>
    <w:link w:val="48"/>
    <w:unhideWhenUsed/>
    <w:qFormat/>
    <w:uiPriority w:val="9"/>
    <w:pPr>
      <w:spacing w:before="200" w:after="0"/>
      <w:outlineLvl w:val="6"/>
    </w:pPr>
    <w:rPr>
      <w:caps/>
      <w:color w:val="376092" w:themeColor="accent1" w:themeShade="BF"/>
      <w:spacing w:val="10"/>
    </w:rPr>
  </w:style>
  <w:style w:type="paragraph" w:styleId="9">
    <w:name w:val="heading 8"/>
    <w:basedOn w:val="1"/>
    <w:next w:val="1"/>
    <w:link w:val="49"/>
    <w:semiHidden/>
    <w:unhideWhenUsed/>
    <w:qFormat/>
    <w:uiPriority w:val="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10">
    <w:name w:val="heading 9"/>
    <w:basedOn w:val="1"/>
    <w:next w:val="1"/>
    <w:link w:val="50"/>
    <w:semiHidden/>
    <w:unhideWhenUsed/>
    <w:qFormat/>
    <w:uiPriority w:val="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</w:pPr>
    <w:rPr>
      <w:szCs w:val="18"/>
    </w:rPr>
  </w:style>
  <w:style w:type="paragraph" w:styleId="12">
    <w:name w:val="caption"/>
    <w:basedOn w:val="1"/>
    <w:next w:val="1"/>
    <w:unhideWhenUsed/>
    <w:qFormat/>
    <w:uiPriority w:val="35"/>
    <w:rPr>
      <w:b/>
      <w:bCs/>
      <w:color w:val="376092" w:themeColor="accent1" w:themeShade="BF"/>
      <w:sz w:val="16"/>
      <w:szCs w:val="16"/>
    </w:rPr>
  </w:style>
  <w:style w:type="paragraph" w:styleId="13">
    <w:name w:val="Document Map"/>
    <w:basedOn w:val="1"/>
    <w:link w:val="41"/>
    <w:semiHidden/>
    <w:unhideWhenUsed/>
    <w:qFormat/>
    <w:uiPriority w:val="99"/>
    <w:rPr>
      <w:rFonts w:ascii="宋体" w:eastAsia="宋体"/>
      <w:szCs w:val="18"/>
    </w:rPr>
  </w:style>
  <w:style w:type="paragraph" w:styleId="14">
    <w:name w:val="toc 5"/>
    <w:basedOn w:val="1"/>
    <w:next w:val="1"/>
    <w:unhideWhenUsed/>
    <w:qFormat/>
    <w:uiPriority w:val="39"/>
    <w:pPr>
      <w:ind w:left="840"/>
    </w:pPr>
    <w:rPr>
      <w:szCs w:val="18"/>
    </w:rPr>
  </w:style>
  <w:style w:type="paragraph" w:styleId="15">
    <w:name w:val="toc 3"/>
    <w:basedOn w:val="1"/>
    <w:next w:val="1"/>
    <w:unhideWhenUsed/>
    <w:qFormat/>
    <w:uiPriority w:val="39"/>
    <w:pPr>
      <w:ind w:left="420"/>
    </w:pPr>
    <w:rPr>
      <w:i/>
      <w:iCs/>
    </w:rPr>
  </w:style>
  <w:style w:type="paragraph" w:styleId="16">
    <w:name w:val="toc 8"/>
    <w:basedOn w:val="1"/>
    <w:next w:val="1"/>
    <w:unhideWhenUsed/>
    <w:qFormat/>
    <w:uiPriority w:val="39"/>
    <w:pPr>
      <w:ind w:left="1470"/>
    </w:pPr>
    <w:rPr>
      <w:szCs w:val="18"/>
    </w:rPr>
  </w:style>
  <w:style w:type="paragraph" w:styleId="17">
    <w:name w:val="Balloon Text"/>
    <w:basedOn w:val="1"/>
    <w:link w:val="43"/>
    <w:semiHidden/>
    <w:unhideWhenUsed/>
    <w:qFormat/>
    <w:uiPriority w:val="99"/>
    <w:rPr>
      <w:szCs w:val="18"/>
    </w:rPr>
  </w:style>
  <w:style w:type="paragraph" w:styleId="18">
    <w:name w:val="foot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19">
    <w:name w:val="header"/>
    <w:basedOn w:val="1"/>
    <w:link w:val="3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20">
    <w:name w:val="toc 1"/>
    <w:basedOn w:val="1"/>
    <w:next w:val="1"/>
    <w:unhideWhenUsed/>
    <w:qFormat/>
    <w:uiPriority w:val="39"/>
    <w:pPr>
      <w:spacing w:before="120" w:after="120"/>
    </w:pPr>
    <w:rPr>
      <w:b/>
      <w:bCs/>
      <w:caps/>
    </w:rPr>
  </w:style>
  <w:style w:type="paragraph" w:styleId="21">
    <w:name w:val="toc 4"/>
    <w:basedOn w:val="1"/>
    <w:next w:val="1"/>
    <w:unhideWhenUsed/>
    <w:qFormat/>
    <w:uiPriority w:val="39"/>
    <w:pPr>
      <w:ind w:left="630"/>
    </w:pPr>
    <w:rPr>
      <w:szCs w:val="18"/>
    </w:rPr>
  </w:style>
  <w:style w:type="paragraph" w:styleId="22">
    <w:name w:val="Subtitle"/>
    <w:basedOn w:val="1"/>
    <w:next w:val="1"/>
    <w:link w:val="52"/>
    <w:qFormat/>
    <w:uiPriority w:val="1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3">
    <w:name w:val="toc 6"/>
    <w:basedOn w:val="1"/>
    <w:next w:val="1"/>
    <w:unhideWhenUsed/>
    <w:qFormat/>
    <w:uiPriority w:val="39"/>
    <w:pPr>
      <w:ind w:left="1050"/>
    </w:pPr>
    <w:rPr>
      <w:szCs w:val="18"/>
    </w:rPr>
  </w:style>
  <w:style w:type="paragraph" w:styleId="24">
    <w:name w:val="toc 2"/>
    <w:basedOn w:val="1"/>
    <w:next w:val="1"/>
    <w:unhideWhenUsed/>
    <w:qFormat/>
    <w:uiPriority w:val="39"/>
    <w:pPr>
      <w:ind w:left="210"/>
    </w:pPr>
    <w:rPr>
      <w:smallCaps/>
    </w:rPr>
  </w:style>
  <w:style w:type="paragraph" w:styleId="25">
    <w:name w:val="toc 9"/>
    <w:basedOn w:val="1"/>
    <w:next w:val="1"/>
    <w:unhideWhenUsed/>
    <w:qFormat/>
    <w:uiPriority w:val="39"/>
    <w:pPr>
      <w:ind w:left="1680"/>
    </w:pPr>
    <w:rPr>
      <w:szCs w:val="18"/>
    </w:rPr>
  </w:style>
  <w:style w:type="paragraph" w:styleId="26">
    <w:name w:val="Title"/>
    <w:basedOn w:val="1"/>
    <w:next w:val="1"/>
    <w:link w:val="51"/>
    <w:qFormat/>
    <w:uiPriority w:val="10"/>
    <w:pPr>
      <w:spacing w:before="0" w:after="0"/>
    </w:pPr>
    <w:rPr>
      <w:rFonts w:asciiTheme="majorHAnsi" w:hAnsiTheme="majorHAnsi" w:cstheme="majorBidi"/>
      <w:caps/>
      <w:color w:val="4F81BD" w:themeColor="accent1"/>
      <w:spacing w:val="10"/>
      <w:sz w:val="52"/>
      <w:szCs w:val="52"/>
      <w14:textFill>
        <w14:solidFill>
          <w14:schemeClr w14:val="accent1"/>
        </w14:solidFill>
      </w14:textFill>
    </w:rPr>
  </w:style>
  <w:style w:type="character" w:styleId="28">
    <w:name w:val="Strong"/>
    <w:qFormat/>
    <w:uiPriority w:val="22"/>
    <w:rPr>
      <w:b/>
      <w:bCs/>
    </w:rPr>
  </w:style>
  <w:style w:type="character" w:styleId="29">
    <w:name w:val="FollowedHyperlink"/>
    <w:basedOn w:val="2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0">
    <w:name w:val="Emphasis"/>
    <w:qFormat/>
    <w:uiPriority w:val="20"/>
    <w:rPr>
      <w:caps/>
      <w:color w:val="254061" w:themeColor="accent1" w:themeShade="80"/>
      <w:spacing w:val="5"/>
    </w:rPr>
  </w:style>
  <w:style w:type="character" w:styleId="31">
    <w:name w:val="Hyperlink"/>
    <w:basedOn w:val="2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33">
    <w:name w:val="Table Grid"/>
    <w:basedOn w:val="32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4">
    <w:name w:val="页眉 Char"/>
    <w:basedOn w:val="27"/>
    <w:link w:val="19"/>
    <w:qFormat/>
    <w:uiPriority w:val="99"/>
    <w:rPr>
      <w:sz w:val="18"/>
      <w:szCs w:val="18"/>
    </w:rPr>
  </w:style>
  <w:style w:type="character" w:customStyle="1" w:styleId="35">
    <w:name w:val="页脚 Char"/>
    <w:basedOn w:val="27"/>
    <w:link w:val="18"/>
    <w:qFormat/>
    <w:uiPriority w:val="99"/>
    <w:rPr>
      <w:sz w:val="18"/>
      <w:szCs w:val="18"/>
    </w:rPr>
  </w:style>
  <w:style w:type="character" w:customStyle="1" w:styleId="36">
    <w:name w:val="标题 1 Char"/>
    <w:basedOn w:val="27"/>
    <w:link w:val="2"/>
    <w:qFormat/>
    <w:uiPriority w:val="9"/>
    <w:rPr>
      <w:caps/>
      <w:color w:val="FFFFFF" w:themeColor="background1"/>
      <w:spacing w:val="15"/>
      <w:sz w:val="22"/>
      <w:szCs w:val="22"/>
      <w:shd w:val="clear" w:color="auto" w:fill="4F81BD" w:themeFill="accent1"/>
      <w14:textFill>
        <w14:solidFill>
          <w14:schemeClr w14:val="bg1"/>
        </w14:solidFill>
      </w14:textFill>
    </w:rPr>
  </w:style>
  <w:style w:type="character" w:customStyle="1" w:styleId="37">
    <w:name w:val="标题 2 Char"/>
    <w:basedOn w:val="27"/>
    <w:link w:val="3"/>
    <w:qFormat/>
    <w:uiPriority w:val="9"/>
    <w:rPr>
      <w:caps/>
      <w:spacing w:val="15"/>
      <w:shd w:val="clear" w:color="auto" w:fill="DBE5F1" w:themeFill="accent1" w:themeFillTint="33"/>
    </w:rPr>
  </w:style>
  <w:style w:type="character" w:customStyle="1" w:styleId="38">
    <w:name w:val="标题 3 Char"/>
    <w:basedOn w:val="27"/>
    <w:link w:val="4"/>
    <w:qFormat/>
    <w:uiPriority w:val="9"/>
    <w:rPr>
      <w:caps/>
      <w:color w:val="254061" w:themeColor="accent1" w:themeShade="80"/>
      <w:spacing w:val="15"/>
    </w:rPr>
  </w:style>
  <w:style w:type="character" w:customStyle="1" w:styleId="39">
    <w:name w:val="标题 4 Char"/>
    <w:basedOn w:val="27"/>
    <w:link w:val="5"/>
    <w:qFormat/>
    <w:uiPriority w:val="9"/>
    <w:rPr>
      <w:caps/>
      <w:color w:val="376092" w:themeColor="accent1" w:themeShade="BF"/>
      <w:spacing w:val="10"/>
    </w:rPr>
  </w:style>
  <w:style w:type="character" w:customStyle="1" w:styleId="40">
    <w:name w:val="标题 5 Char"/>
    <w:basedOn w:val="27"/>
    <w:link w:val="6"/>
    <w:qFormat/>
    <w:uiPriority w:val="9"/>
    <w:rPr>
      <w:caps/>
      <w:color w:val="376092" w:themeColor="accent1" w:themeShade="BF"/>
      <w:spacing w:val="10"/>
    </w:rPr>
  </w:style>
  <w:style w:type="character" w:customStyle="1" w:styleId="41">
    <w:name w:val="文档结构图 Char"/>
    <w:basedOn w:val="27"/>
    <w:link w:val="13"/>
    <w:semiHidden/>
    <w:qFormat/>
    <w:uiPriority w:val="99"/>
    <w:rPr>
      <w:rFonts w:ascii="宋体" w:eastAsia="宋体"/>
      <w:sz w:val="18"/>
      <w:szCs w:val="18"/>
    </w:rPr>
  </w:style>
  <w:style w:type="paragraph" w:styleId="42">
    <w:name w:val="List Paragraph"/>
    <w:basedOn w:val="1"/>
    <w:qFormat/>
    <w:uiPriority w:val="34"/>
    <w:pPr>
      <w:ind w:firstLine="420" w:firstLineChars="200"/>
    </w:pPr>
  </w:style>
  <w:style w:type="character" w:customStyle="1" w:styleId="43">
    <w:name w:val="批注框文本 Char"/>
    <w:basedOn w:val="27"/>
    <w:link w:val="17"/>
    <w:semiHidden/>
    <w:qFormat/>
    <w:uiPriority w:val="99"/>
    <w:rPr>
      <w:sz w:val="18"/>
      <w:szCs w:val="18"/>
    </w:rPr>
  </w:style>
  <w:style w:type="paragraph" w:customStyle="1" w:styleId="44">
    <w:name w:val="TOC Heading"/>
    <w:basedOn w:val="2"/>
    <w:next w:val="1"/>
    <w:unhideWhenUsed/>
    <w:qFormat/>
    <w:uiPriority w:val="39"/>
    <w:pPr>
      <w:outlineLvl w:val="9"/>
    </w:pPr>
  </w:style>
  <w:style w:type="table" w:customStyle="1" w:styleId="45">
    <w:name w:val="浅色列表1"/>
    <w:basedOn w:val="32"/>
    <w:qFormat/>
    <w:uiPriority w:val="61"/>
    <w:rPr>
      <w:rFonts w:eastAsia="Times New Roman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46">
    <w:name w:val="浅色列表 - 强调文字颜色 11"/>
    <w:basedOn w:val="32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character" w:customStyle="1" w:styleId="47">
    <w:name w:val="标题 6 Char"/>
    <w:basedOn w:val="27"/>
    <w:link w:val="7"/>
    <w:semiHidden/>
    <w:qFormat/>
    <w:uiPriority w:val="9"/>
    <w:rPr>
      <w:caps/>
      <w:color w:val="376092" w:themeColor="accent1" w:themeShade="BF"/>
      <w:spacing w:val="10"/>
    </w:rPr>
  </w:style>
  <w:style w:type="character" w:customStyle="1" w:styleId="48">
    <w:name w:val="标题 7 Char"/>
    <w:basedOn w:val="27"/>
    <w:link w:val="8"/>
    <w:semiHidden/>
    <w:qFormat/>
    <w:uiPriority w:val="9"/>
    <w:rPr>
      <w:caps/>
      <w:color w:val="376092" w:themeColor="accent1" w:themeShade="BF"/>
      <w:spacing w:val="10"/>
    </w:rPr>
  </w:style>
  <w:style w:type="character" w:customStyle="1" w:styleId="49">
    <w:name w:val="标题 8 Char"/>
    <w:basedOn w:val="27"/>
    <w:link w:val="9"/>
    <w:semiHidden/>
    <w:qFormat/>
    <w:uiPriority w:val="9"/>
    <w:rPr>
      <w:caps/>
      <w:spacing w:val="10"/>
      <w:sz w:val="18"/>
      <w:szCs w:val="18"/>
    </w:rPr>
  </w:style>
  <w:style w:type="character" w:customStyle="1" w:styleId="50">
    <w:name w:val="标题 9 Char"/>
    <w:basedOn w:val="27"/>
    <w:link w:val="10"/>
    <w:semiHidden/>
    <w:qFormat/>
    <w:uiPriority w:val="9"/>
    <w:rPr>
      <w:i/>
      <w:iCs/>
      <w:caps/>
      <w:spacing w:val="10"/>
      <w:sz w:val="18"/>
      <w:szCs w:val="18"/>
    </w:rPr>
  </w:style>
  <w:style w:type="character" w:customStyle="1" w:styleId="51">
    <w:name w:val="标题 Char"/>
    <w:basedOn w:val="27"/>
    <w:link w:val="26"/>
    <w:qFormat/>
    <w:uiPriority w:val="10"/>
    <w:rPr>
      <w:rFonts w:asciiTheme="majorHAnsi" w:hAnsiTheme="majorHAnsi" w:eastAsiaTheme="majorEastAsia" w:cstheme="majorBidi"/>
      <w:caps/>
      <w:color w:val="4F81BD" w:themeColor="accent1"/>
      <w:spacing w:val="10"/>
      <w:sz w:val="52"/>
      <w:szCs w:val="52"/>
      <w14:textFill>
        <w14:solidFill>
          <w14:schemeClr w14:val="accent1"/>
        </w14:solidFill>
      </w14:textFill>
    </w:rPr>
  </w:style>
  <w:style w:type="character" w:customStyle="1" w:styleId="52">
    <w:name w:val="副标题 Char"/>
    <w:basedOn w:val="27"/>
    <w:link w:val="22"/>
    <w:qFormat/>
    <w:uiPriority w:val="11"/>
    <w:rPr>
      <w:caps/>
      <w:color w:val="595959" w:themeColor="text1" w:themeTint="A6"/>
      <w:spacing w:val="1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53">
    <w:name w:val="No Spacing"/>
    <w:qFormat/>
    <w:uiPriority w:val="1"/>
    <w:pPr>
      <w:spacing w:before="100" w:after="0" w:line="240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54">
    <w:name w:val="Quote"/>
    <w:basedOn w:val="1"/>
    <w:next w:val="1"/>
    <w:link w:val="55"/>
    <w:qFormat/>
    <w:uiPriority w:val="29"/>
    <w:rPr>
      <w:i/>
      <w:iCs/>
      <w:sz w:val="24"/>
      <w:szCs w:val="24"/>
    </w:rPr>
  </w:style>
  <w:style w:type="character" w:customStyle="1" w:styleId="55">
    <w:name w:val="引用 Char"/>
    <w:basedOn w:val="27"/>
    <w:link w:val="54"/>
    <w:qFormat/>
    <w:uiPriority w:val="29"/>
    <w:rPr>
      <w:i/>
      <w:iCs/>
      <w:sz w:val="24"/>
      <w:szCs w:val="24"/>
    </w:rPr>
  </w:style>
  <w:style w:type="paragraph" w:styleId="56">
    <w:name w:val="Intense Quote"/>
    <w:basedOn w:val="1"/>
    <w:next w:val="1"/>
    <w:link w:val="57"/>
    <w:qFormat/>
    <w:uiPriority w:val="30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customStyle="1" w:styleId="57">
    <w:name w:val="明显引用 Char"/>
    <w:basedOn w:val="27"/>
    <w:link w:val="56"/>
    <w:qFormat/>
    <w:uiPriority w:val="30"/>
    <w:rPr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customStyle="1" w:styleId="58">
    <w:name w:val="Subtle Emphasis"/>
    <w:qFormat/>
    <w:uiPriority w:val="19"/>
    <w:rPr>
      <w:i/>
      <w:iCs/>
      <w:color w:val="254061" w:themeColor="accent1" w:themeShade="80"/>
    </w:rPr>
  </w:style>
  <w:style w:type="character" w:customStyle="1" w:styleId="59">
    <w:name w:val="Intense Emphasis"/>
    <w:qFormat/>
    <w:uiPriority w:val="21"/>
    <w:rPr>
      <w:b/>
      <w:bCs/>
      <w:caps/>
      <w:color w:val="254061" w:themeColor="accent1" w:themeShade="80"/>
      <w:spacing w:val="10"/>
    </w:rPr>
  </w:style>
  <w:style w:type="character" w:customStyle="1" w:styleId="60">
    <w:name w:val="Subtle Reference"/>
    <w:qFormat/>
    <w:uiPriority w:val="31"/>
    <w:rPr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Intense Reference"/>
    <w:qFormat/>
    <w:uiPriority w:val="32"/>
    <w:rPr>
      <w:b/>
      <w:bCs/>
      <w:i/>
      <w:iCs/>
      <w:cap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Book Title"/>
    <w:qFormat/>
    <w:uiPriority w:val="33"/>
    <w:rPr>
      <w:b/>
      <w:bCs/>
      <w:i/>
      <w:iCs/>
      <w:spacing w:val="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35774;&#35745;&#25991;&#26723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8EAC55-DE34-430F-91F7-C3CDEB6F45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设计文档</Template>
  <Company>sohu</Company>
  <Pages>3</Pages>
  <Words>120</Words>
  <Characters>688</Characters>
  <Lines>5</Lines>
  <Paragraphs>1</Paragraphs>
  <TotalTime>24</TotalTime>
  <ScaleCrop>false</ScaleCrop>
  <LinksUpToDate>false</LinksUpToDate>
  <CharactersWithSpaces>807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2008-10-30T08:10:00Z</dcterms:created>
  <dc:creator>QuanWang</dc:creator>
  <cp:lastModifiedBy>杨阳</cp:lastModifiedBy>
  <dcterms:modified xsi:type="dcterms:W3CDTF">2018-11-15T13:32:55Z</dcterms:modified>
  <cp:revision>302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