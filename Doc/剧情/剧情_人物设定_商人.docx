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b/>
          <w:sz w:val="48"/>
        </w:rPr>
      </w:pPr>
      <w:r>
        <w:rPr>
          <w:rFonts w:hint="eastAsia"/>
          <w:b/>
          <w:sz w:val="48"/>
          <w:lang w:val="en-US" w:eastAsia="zh-CN"/>
        </w:rPr>
        <w:t>角色</w:t>
      </w:r>
      <w:r>
        <w:rPr>
          <w:rFonts w:hint="eastAsia"/>
          <w:b/>
          <w:sz w:val="48"/>
        </w:rPr>
        <w:t>概念设定</w:t>
      </w:r>
    </w:p>
    <w:p>
      <w:pPr>
        <w:jc w:val="center"/>
        <w:rPr>
          <w:rFonts w:hint="eastAsia"/>
          <w:b/>
          <w:sz w:val="44"/>
          <w:lang w:val="en-US" w:eastAsia="zh-CN"/>
        </w:rPr>
      </w:pPr>
      <w:r>
        <w:rPr>
          <w:b/>
          <w:sz w:val="44"/>
        </w:rPr>
        <w:t>——</w:t>
      </w:r>
      <w:r>
        <w:rPr>
          <w:rFonts w:hint="eastAsia"/>
          <w:b/>
          <w:sz w:val="44"/>
          <w:lang w:val="en-US" w:eastAsia="zh-CN"/>
        </w:rPr>
        <w:t>商人</w:t>
      </w:r>
    </w:p>
    <w:p>
      <w:pPr>
        <w:jc w:val="center"/>
        <w:rPr>
          <w:rFonts w:hint="eastAsia"/>
          <w:b/>
          <w:sz w:val="44"/>
          <w:lang w:val="en-US" w:eastAsia="zh-CN"/>
        </w:rPr>
      </w:pPr>
    </w:p>
    <w:p>
      <w:pPr>
        <w:jc w:val="center"/>
        <w:rPr>
          <w:rFonts w:hint="eastAsia"/>
          <w:b/>
          <w:sz w:val="44"/>
          <w:lang w:val="en-US" w:eastAsia="zh-CN"/>
        </w:rPr>
      </w:pPr>
    </w:p>
    <w:p>
      <w:pPr>
        <w:jc w:val="center"/>
        <w:rPr>
          <w:rFonts w:hint="eastAsia"/>
          <w:b/>
          <w:sz w:val="44"/>
          <w:lang w:val="en-US" w:eastAsia="zh-CN"/>
        </w:rPr>
      </w:pPr>
    </w:p>
    <w:p>
      <w:pPr>
        <w:jc w:val="center"/>
        <w:rPr>
          <w:rFonts w:hint="eastAsia"/>
          <w:b/>
          <w:sz w:val="44"/>
          <w:lang w:val="en-US" w:eastAsia="zh-CN"/>
        </w:rPr>
      </w:pPr>
    </w:p>
    <w:tbl>
      <w:tblPr>
        <w:tblStyle w:val="34"/>
        <w:tblpPr w:leftFromText="180" w:rightFromText="180" w:vertAnchor="text" w:horzAnchor="page" w:tblpX="2209" w:tblpY="257"/>
        <w:tblOverlap w:val="never"/>
        <w:tblW w:w="808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99"/>
        <w:gridCol w:w="2021"/>
        <w:gridCol w:w="47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9" w:type="dxa"/>
            <w:tcBorders>
              <w:bottom w:val="single" w:color="000000" w:themeColor="text1" w:sz="4" w:space="0"/>
            </w:tcBorders>
            <w:shd w:val="pct25" w:color="auto" w:fill="auto"/>
          </w:tcPr>
          <w:p>
            <w:r>
              <w:rPr>
                <w:rFonts w:hint="eastAsia"/>
              </w:rPr>
              <w:t>上次修改者</w:t>
            </w:r>
          </w:p>
        </w:tc>
        <w:tc>
          <w:tcPr>
            <w:tcW w:w="2021" w:type="dxa"/>
            <w:tcBorders>
              <w:bottom w:val="single" w:color="000000" w:themeColor="text1" w:sz="4" w:space="0"/>
            </w:tcBorders>
            <w:shd w:val="pct25" w:color="auto" w:fill="auto"/>
          </w:tcPr>
          <w:p>
            <w:r>
              <w:rPr>
                <w:rFonts w:hint="eastAsia"/>
              </w:rPr>
              <w:t>上次修改时间</w:t>
            </w:r>
          </w:p>
        </w:tc>
        <w:tc>
          <w:tcPr>
            <w:tcW w:w="4760" w:type="dxa"/>
            <w:shd w:val="pct25" w:color="auto" w:fill="auto"/>
          </w:tcPr>
          <w:p>
            <w:r>
              <w:rPr>
                <w:rFonts w:hint="eastAsia"/>
              </w:rPr>
              <w:t>上次修改内容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99" w:type="dxa"/>
            <w:shd w:val="pct10" w:color="auto" w:fill="auto"/>
          </w:tcPr>
          <w:p>
            <w:pPr>
              <w:rPr>
                <w:rFonts w:hint="eastAsia" w:eastAsiaTheme="majorEastAsia"/>
                <w:lang w:val="en-US" w:eastAsia="zh-CN"/>
              </w:rPr>
            </w:pPr>
            <w:r>
              <w:rPr>
                <w:rFonts w:hint="eastAsia"/>
                <w:lang w:val="en-US" w:eastAsia="zh-CN"/>
              </w:rPr>
              <w:t>杨阳</w:t>
            </w:r>
          </w:p>
        </w:tc>
        <w:tc>
          <w:tcPr>
            <w:tcW w:w="2021" w:type="dxa"/>
            <w:shd w:val="pct10" w:color="auto" w:fill="auto"/>
          </w:tcPr>
          <w:p>
            <w:pPr>
              <w:rPr>
                <w:rFonts w:hint="eastAsia" w:eastAsiaTheme="majorEastAsia"/>
                <w:lang w:val="en-US" w:eastAsia="zh-CN"/>
              </w:rPr>
            </w:pPr>
            <w:r>
              <w:rPr>
                <w:rFonts w:hint="eastAsia"/>
                <w:lang w:val="en-US" w:eastAsia="zh-CN"/>
              </w:rPr>
              <w:t>2018/11/8</w:t>
            </w:r>
          </w:p>
        </w:tc>
        <w:tc>
          <w:tcPr>
            <w:tcW w:w="4760" w:type="dxa"/>
          </w:tcPr>
          <w:p>
            <w:pPr>
              <w:rPr>
                <w:rFonts w:hint="eastAsia" w:eastAsiaTheme="majorEastAsia"/>
                <w:lang w:val="en-US" w:eastAsia="zh-CN"/>
              </w:rPr>
            </w:pPr>
            <w:r>
              <w:rPr>
                <w:rFonts w:hint="eastAsia"/>
                <w:lang w:val="en-US" w:eastAsia="zh-CN"/>
              </w:rPr>
              <w:t>创建</w:t>
            </w:r>
          </w:p>
        </w:tc>
      </w:tr>
    </w:tbl>
    <w:p>
      <w:pPr>
        <w:jc w:val="center"/>
        <w:rPr>
          <w:rFonts w:hint="eastAsia"/>
          <w:b/>
          <w:sz w:val="44"/>
          <w:lang w:val="en-US" w:eastAsia="zh-CN"/>
        </w:rPr>
      </w:pPr>
    </w:p>
    <w:p>
      <w:pPr>
        <w:jc w:val="both"/>
        <w:rPr>
          <w:rFonts w:hint="eastAsia"/>
          <w:b/>
          <w:sz w:val="44"/>
          <w:lang w:val="en-US" w:eastAsia="zh-CN"/>
        </w:rPr>
      </w:pPr>
    </w:p>
    <w:p>
      <w:pPr>
        <w:jc w:val="center"/>
        <w:rPr>
          <w:rFonts w:hint="eastAsia"/>
          <w:b/>
          <w:sz w:val="44"/>
          <w:lang w:val="en-US" w:eastAsia="zh-CN"/>
        </w:rPr>
      </w:pPr>
    </w:p>
    <w:p>
      <w:pPr>
        <w:rPr>
          <w:rFonts w:hint="eastAsia"/>
          <w:lang w:val="en-US" w:eastAsia="zh-CN"/>
        </w:rPr>
      </w:pPr>
      <w:r>
        <w:rPr>
          <w:rFonts w:hint="eastAsia"/>
          <w:lang w:val="en-US" w:eastAsia="zh-CN"/>
        </w:rPr>
        <w:br w:type="page"/>
      </w:r>
    </w:p>
    <w:p>
      <w:pPr>
        <w:pStyle w:val="2"/>
        <w:numPr>
          <w:ilvl w:val="0"/>
          <w:numId w:val="1"/>
        </w:numPr>
        <w:rPr>
          <w:rFonts w:hint="eastAsia"/>
          <w:lang w:val="en-US" w:eastAsia="zh-CN"/>
        </w:rPr>
      </w:pPr>
      <w:r>
        <w:rPr>
          <w:rFonts w:hint="eastAsia"/>
          <w:lang w:val="en-US" w:eastAsia="zh-CN"/>
        </w:rPr>
        <w:t>人物标签</w:t>
      </w:r>
    </w:p>
    <w:p>
      <w:r>
        <mc:AlternateContent>
          <mc:Choice Requires="wpc">
            <w:drawing>
              <wp:inline distT="0" distB="0" distL="0" distR="0">
                <wp:extent cx="5274310" cy="2305050"/>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文本框 1"/>
                        <wps:cNvSpPr txBox="1"/>
                        <wps:spPr>
                          <a:xfrm>
                            <a:off x="832485" y="165100"/>
                            <a:ext cx="1066800" cy="514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富二代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文本框 2"/>
                        <wps:cNvSpPr txBox="1"/>
                        <wps:spPr>
                          <a:xfrm>
                            <a:off x="470535" y="899160"/>
                            <a:ext cx="868680" cy="541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优雅</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3689985" y="1679575"/>
                            <a:ext cx="972185" cy="514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有想法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1546860" y="1022350"/>
                            <a:ext cx="1457960" cy="494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眼带笑意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2127885" y="307975"/>
                            <a:ext cx="724535" cy="514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固执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文本框 8"/>
                        <wps:cNvSpPr txBox="1"/>
                        <wps:spPr>
                          <a:xfrm>
                            <a:off x="3204210" y="250825"/>
                            <a:ext cx="1370965" cy="514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海外归国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337185" y="1651000"/>
                            <a:ext cx="1457960" cy="494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捉摸不透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2185035" y="1555750"/>
                            <a:ext cx="1457960" cy="494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中年帅大叔</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4080510" y="1069975"/>
                            <a:ext cx="753110" cy="494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自信</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81.5pt;width:415.3pt;" coordsize="5274310,2305050" editas="canvas" o:gfxdata="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">
                <o:lock v:ext="edit" aspectratio="f"/>
                <v:shape id="_x0000_s1026" o:spid="_x0000_s1026" style="position:absolute;left:0;top:0;height:2305050;width:5274310;" filled="f" stroked="f" coordsize="21600,21600" o:gfxdata="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">
                  <v:fill on="f" focussize="0,0"/>
                  <v:stroke on="f"/>
                  <v:imagedata o:title=""/>
                  <o:lock v:ext="edit" aspectratio="t"/>
                </v:shape>
                <v:shape id="_x0000_s1026" o:spid="_x0000_s1026" o:spt="202" type="#_x0000_t202" style="position:absolute;left:832485;top:165100;height:514350;width:1066800;" fillcolor="#FFFFFF [3201]" filled="t" stroked="f" coordsize="21600,21600" o:gfxdata="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cp7BNEAAAAFAQAADwAAAAAAAAABACAAAAAiAAAAZHJzL2Rvd25yZXYu&#10;eG1sUEsBAhQAFAAAAAgAh07iQCeIiow7AgAASwQAAA4AAAAAAAAAAQAgAAAAIAEAAGRycy9lMm9E&#10;b2MueG1sUEsFBgAAAAAGAAYAWQEAAM0F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富二代</w:t>
                        </w:r>
                      </w:p>
                    </w:txbxContent>
                  </v:textbox>
                </v:shape>
                <v:shape id="_x0000_s1026" o:spid="_x0000_s1026" o:spt="202" type="#_x0000_t202" style="position:absolute;left:470535;top:899160;height:541655;width:868680;" fillcolor="#FFFFFF [3201]" filled="t" stroked="f" coordsize="21600,21600" o:gfxdata="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cp7BNEAAAAFAQAADwAAAAAAAAABACAAAAAiAAAAZHJzL2Rvd25y&#10;ZXYueG1sUEsBAhQAFAAAAAgAh07iQIGRe6c+AgAASgQAAA4AAAAAAAAAAQAgAAAAIAEAAGRycy9l&#10;Mm9Eb2MueG1sUEsFBgAAAAAGAAYAWQEAANAF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优雅</w:t>
                        </w:r>
                      </w:p>
                    </w:txbxContent>
                  </v:textbox>
                </v:shape>
                <v:shape id="_x0000_s1026" o:spid="_x0000_s1026" o:spt="202" type="#_x0000_t202" style="position:absolute;left:3689985;top:1679575;height:514350;width:972185;" fillcolor="#FFFFFF [3201]" filled="t" stroked="f" coordsize="21600,21600" o:gfxdata="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HKewTRAAAABQEAAA8AAAAAAAAAAQAgAAAAIgAAAGRycy9kb3du&#10;cmV2LnhtbFBLAQIUABQAAAAIAIdO4kC8/OQoPwIAAEwEAAAOAAAAAAAAAAEAIAAAACABAABkcnMv&#10;ZTJvRG9jLnhtbFBLBQYAAAAABgAGAFkBAADRBQ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有想法</w:t>
                        </w:r>
                      </w:p>
                    </w:txbxContent>
                  </v:textbox>
                </v:shape>
                <v:shape id="_x0000_s1026" o:spid="_x0000_s1026" o:spt="202" type="#_x0000_t202" style="position:absolute;left:1546860;top:1022350;height:494665;width:1457960;" fillcolor="#FFFFFF [3201]" filled="t" stroked="f" coordsize="21600,21600" o:gfxdata="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BynsE0QAAAAUBAAAPAAAAAAAAAAEAIAAAACIAAABkcnMvZG93bnJldi54&#10;bWxQSwECFAAUAAAACACHTuJAQbMVBDoCAABNBAAADgAAAAAAAAABACAAAAAgAQAAZHJzL2Uyb0Rv&#10;Yy54bWxQSwUGAAAAAAYABgBZAQAAzAU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眼带笑意</w:t>
                        </w:r>
                      </w:p>
                    </w:txbxContent>
                  </v:textbox>
                </v:shape>
                <v:shape id="_x0000_s1026" o:spid="_x0000_s1026" o:spt="202" type="#_x0000_t202" style="position:absolute;left:2127885;top:307975;height:514350;width:724535;" fillcolor="#FFFFFF [3201]" filled="t" stroked="f" coordsize="21600,21600" o:gfxdata="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HKewTRAAAABQEAAA8AAAAAAAAAAQAgAAAAIgAAAGRycy9kb3du&#10;cmV2LnhtbFBLAQIUABQAAAAIAIdO4kCQP/MZPwIAAEsEAAAOAAAAAAAAAAEAIAAAACABAABkcnMv&#10;ZTJvRG9jLnhtbFBLBQYAAAAABgAGAFkBAADRBQ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固执</w:t>
                        </w:r>
                      </w:p>
                    </w:txbxContent>
                  </v:textbox>
                </v:shape>
                <v:shape id="_x0000_s1026" o:spid="_x0000_s1026" o:spt="202" type="#_x0000_t202" style="position:absolute;left:3204210;top:250825;height:514350;width:1370965;" fillcolor="#FFFFFF [3201]" filled="t" stroked="f" coordsize="21600,21600" o:gfxdata="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ynsE0QAAAAUBAAAPAAAAAAAAAAEAIAAAACIAAABkcnMvZG93&#10;bnJldi54bWxQSwECFAAUAAAACACHTuJAQLnuyEACAABMBAAADgAAAAAAAAABACAAAAAgAQAAZHJz&#10;L2Uyb0RvYy54bWxQSwUGAAAAAAYABgBZAQAA0gU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海外归国</w:t>
                        </w:r>
                      </w:p>
                    </w:txbxContent>
                  </v:textbox>
                </v:shape>
                <v:shape id="_x0000_s1026" o:spid="_x0000_s1026" o:spt="202" type="#_x0000_t202" style="position:absolute;left:337185;top:1651000;height:494665;width:1457960;" fillcolor="#FFFFFF [3201]" filled="t" stroked="f" coordsize="21600,21600" o:gfxdata="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HKewTRAAAABQEAAA8AAAAAAAAAAQAgAAAAIgAAAGRycy9kb3du&#10;cmV2LnhtbFBLAQIUABQAAAAIAIdO4kApxQGOPwIAAEwEAAAOAAAAAAAAAAEAIAAAACABAABkcnMv&#10;ZTJvRG9jLnhtbFBLBQYAAAAABgAGAFkBAADRBQ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捉摸不透</w:t>
                        </w:r>
                      </w:p>
                    </w:txbxContent>
                  </v:textbox>
                </v:shape>
                <v:shape id="_x0000_s1026" o:spid="_x0000_s1026" o:spt="202" type="#_x0000_t202" style="position:absolute;left:2185035;top:1555750;height:494665;width:1457960;" fillcolor="#FFFFFF [3201]" filled="t" stroked="f" coordsize="21600,21600" o:gfxdata="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cp7BNEAAAAFAQAADwAAAAAAAAABACAAAAAiAAAAZHJzL2Rvd25y&#10;ZXYueG1sUEsBAhQAFAAAAAgAh07iQJIQiXo+AgAATQQAAA4AAAAAAAAAAQAgAAAAIAEAAGRycy9l&#10;Mm9Eb2MueG1sUEsFBgAAAAAGAAYAWQEAANAF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中年帅大叔</w:t>
                        </w:r>
                      </w:p>
                    </w:txbxContent>
                  </v:textbox>
                </v:shape>
                <v:shape id="_x0000_s1026" o:spid="_x0000_s1026" o:spt="202" type="#_x0000_t202" style="position:absolute;left:4080510;top:1069975;height:494665;width:753110;" fillcolor="#FFFFFF [3201]" filled="t" stroked="f" coordsize="21600,21600" o:gfxdata="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BynsE0QAAAAUBAAAPAAAAAAAAAAEAIAAAACIAAABkcnMvZG93bnJl&#10;di54bWxQSwECFAAUAAAACACHTuJAVLfWFD0CAABOBAAADgAAAAAAAAABACAAAAAgAQAAZHJzL2Uy&#10;b0RvYy54bWxQSwUGAAAAAAYABgBZAQAAzwU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0" w:after="0" w:line="240" w:lineRule="auto"/>
                          <w:textAlignment w:val="auto"/>
                          <w:outlineLvl w:val="9"/>
                          <w:rPr>
                            <w:rFonts w:hint="eastAsia" w:ascii="宋体" w:hAnsi="微软雅黑" w:eastAsia="微软雅黑" w:cs="Times New Roman"/>
                            <w:bCs/>
                            <w:color w:val="948A54" w:themeColor="background2" w:themeShade="80"/>
                            <w:kern w:val="2"/>
                            <w:sz w:val="36"/>
                            <w:szCs w:val="36"/>
                            <w:lang w:val="en-US" w:eastAsia="zh-CN" w:bidi="ar-SA"/>
                          </w:rPr>
                        </w:pPr>
                        <w:r>
                          <w:rPr>
                            <w:rFonts w:hint="eastAsia" w:ascii="宋体" w:hAnsi="微软雅黑" w:eastAsia="微软雅黑" w:cs="Times New Roman"/>
                            <w:bCs/>
                            <w:color w:val="948A54" w:themeColor="background2" w:themeShade="80"/>
                            <w:kern w:val="2"/>
                            <w:sz w:val="36"/>
                            <w:szCs w:val="36"/>
                            <w:lang w:val="en-US" w:eastAsia="zh-CN" w:bidi="ar-SA"/>
                          </w:rPr>
                          <w:t>自信</w:t>
                        </w:r>
                      </w:p>
                    </w:txbxContent>
                  </v:textbox>
                </v:shape>
                <w10:wrap type="none"/>
                <w10:anchorlock/>
              </v:group>
            </w:pict>
          </mc:Fallback>
        </mc:AlternateContent>
      </w:r>
    </w:p>
    <w:p>
      <w:pPr>
        <w:pStyle w:val="2"/>
        <w:numPr>
          <w:ilvl w:val="0"/>
          <w:numId w:val="1"/>
        </w:numPr>
        <w:ind w:left="425" w:leftChars="0" w:hanging="425" w:firstLineChars="0"/>
        <w:rPr>
          <w:rFonts w:hint="eastAsia" w:eastAsiaTheme="majorEastAsia"/>
          <w:lang w:val="en-US" w:eastAsia="zh-CN"/>
        </w:rPr>
      </w:pPr>
      <w:r>
        <w:rPr>
          <w:rFonts w:hint="eastAsia"/>
          <w:lang w:val="en-US" w:eastAsia="zh-CN"/>
        </w:rPr>
        <w:t>人物概述</w:t>
      </w:r>
    </w:p>
    <w:p>
      <w:pPr>
        <w:rPr>
          <w:rFonts w:hint="eastAsia"/>
          <w:lang w:val="en-US" w:eastAsia="zh-CN"/>
        </w:rPr>
      </w:pPr>
      <w:r>
        <w:rPr>
          <w:rFonts w:hint="eastAsia"/>
          <w:lang w:val="en-US" w:eastAsia="zh-CN"/>
        </w:rPr>
        <w:t>姓名：</w:t>
      </w:r>
      <w:commentRangeStart w:id="0"/>
      <w:r>
        <w:rPr>
          <w:rFonts w:hint="eastAsia"/>
          <w:lang w:val="en-US" w:eastAsia="zh-CN"/>
        </w:rPr>
        <w:t>宋时崇</w:t>
      </w:r>
      <w:commentRangeEnd w:id="0"/>
      <w:r>
        <w:commentReference w:id="0"/>
      </w:r>
    </w:p>
    <w:p>
      <w:pPr>
        <w:rPr>
          <w:rFonts w:hint="eastAsia"/>
          <w:lang w:val="en-US" w:eastAsia="zh-CN"/>
        </w:rPr>
      </w:pPr>
      <w:r>
        <w:rPr>
          <w:rFonts w:hint="eastAsia"/>
          <w:lang w:val="en-US" w:eastAsia="zh-CN"/>
        </w:rPr>
        <w:t>性别：男</w:t>
      </w:r>
    </w:p>
    <w:p>
      <w:pPr>
        <w:rPr>
          <w:rFonts w:hint="eastAsia"/>
          <w:lang w:val="en-US" w:eastAsia="zh-CN"/>
        </w:rPr>
      </w:pPr>
      <w:r>
        <w:rPr>
          <w:rFonts w:hint="eastAsia"/>
          <w:lang w:val="en-US" w:eastAsia="zh-CN"/>
        </w:rPr>
        <w:t>出生日期：1955年4月1日</w:t>
      </w:r>
    </w:p>
    <w:p>
      <w:pPr>
        <w:rPr>
          <w:rFonts w:hint="eastAsia"/>
          <w:lang w:val="en-US" w:eastAsia="zh-CN"/>
        </w:rPr>
      </w:pPr>
      <w:r>
        <w:rPr>
          <w:rFonts w:hint="eastAsia"/>
          <w:lang w:val="en-US" w:eastAsia="zh-CN"/>
        </w:rPr>
        <w:t>体态：身材高大，体态健美</w:t>
      </w:r>
    </w:p>
    <w:p>
      <w:pPr>
        <w:rPr>
          <w:rFonts w:hint="eastAsia"/>
          <w:lang w:val="en-US" w:eastAsia="zh-CN"/>
        </w:rPr>
      </w:pPr>
      <w:r>
        <w:rPr>
          <w:rFonts w:hint="eastAsia"/>
          <w:lang w:val="en-US" w:eastAsia="zh-CN"/>
        </w:rPr>
        <w:t>性格：内敛含蓄</w:t>
      </w:r>
    </w:p>
    <w:p>
      <w:pPr>
        <w:rPr>
          <w:rFonts w:hint="eastAsia"/>
          <w:lang w:val="en-US" w:eastAsia="zh-CN"/>
        </w:rPr>
      </w:pPr>
      <w:r>
        <w:rPr>
          <w:rFonts w:hint="eastAsia"/>
          <w:lang w:val="en-US" w:eastAsia="zh-CN"/>
        </w:rPr>
        <w:t>特点：有着良好的涵养，处事有条理。没有经历过大的失败。</w:t>
      </w:r>
    </w:p>
    <w:p>
      <w:pPr>
        <w:pStyle w:val="2"/>
        <w:numPr>
          <w:ilvl w:val="0"/>
          <w:numId w:val="1"/>
        </w:numPr>
        <w:ind w:left="425" w:leftChars="0" w:hanging="425" w:firstLineChars="0"/>
        <w:rPr>
          <w:rFonts w:hint="eastAsia"/>
          <w:lang w:val="en-US" w:eastAsia="zh-CN"/>
        </w:rPr>
      </w:pPr>
      <w:r>
        <w:rPr>
          <w:rFonts w:hint="eastAsia"/>
          <w:lang w:val="en-US" w:eastAsia="zh-CN"/>
        </w:rPr>
        <w:t>人物背景</w:t>
      </w:r>
    </w:p>
    <w:p>
      <w:pPr>
        <w:pStyle w:val="3"/>
        <w:numPr>
          <w:ilvl w:val="1"/>
          <w:numId w:val="1"/>
        </w:numPr>
        <w:ind w:left="567" w:leftChars="0" w:hanging="567" w:firstLineChars="0"/>
        <w:rPr>
          <w:rFonts w:hint="eastAsia"/>
          <w:lang w:val="en-US" w:eastAsia="zh-CN"/>
        </w:rPr>
      </w:pPr>
      <w:r>
        <w:rPr>
          <w:rFonts w:hint="eastAsia"/>
          <w:lang w:val="en-US" w:eastAsia="zh-CN"/>
        </w:rPr>
        <w:t>宋家</w:t>
      </w:r>
    </w:p>
    <w:p>
      <w:pPr>
        <w:ind w:firstLine="420" w:firstLineChars="0"/>
        <w:rPr>
          <w:rFonts w:hint="eastAsia"/>
          <w:lang w:val="en-US" w:eastAsia="zh-CN"/>
        </w:rPr>
      </w:pPr>
      <w:r>
        <w:rPr>
          <w:rFonts w:hint="eastAsia"/>
          <w:lang w:val="en-US" w:eastAsia="zh-CN"/>
        </w:rPr>
        <w:t>中国近代“蒋宋孔陈”四大家族的宋家。宋家在49年初，就举家前往欧洲美国等地，保留自己的资产，并没有多少财产转移到了台湾。在海外的宋家，虽然没有在内战期间一手遮天的能力，但是如此雄厚的资产在国外也是可以如鱼得水的。宋家也有本家和分家之分别。分家的财产在大多投入到了美国和日本当中。但是1970年代的石油危机，让分家的大半财产蒸发殆尽。由于宋时崇的决定分家将一半流动资金转移回了国内。不过也正好是因为这次紧急的转移，让他们成功躲过了80年代的债务危机和87年的金融地震。让家族财富由重回49年之前水平。</w:t>
      </w:r>
    </w:p>
    <w:p>
      <w:pPr>
        <w:pStyle w:val="2"/>
        <w:numPr>
          <w:ilvl w:val="0"/>
          <w:numId w:val="1"/>
        </w:numPr>
        <w:ind w:left="425" w:leftChars="0" w:hanging="425" w:firstLineChars="0"/>
        <w:rPr>
          <w:rFonts w:hint="eastAsia"/>
          <w:lang w:val="en-US" w:eastAsia="zh-CN"/>
        </w:rPr>
      </w:pPr>
      <w:r>
        <w:rPr>
          <w:rFonts w:hint="eastAsia"/>
          <w:lang w:val="en-US" w:eastAsia="zh-CN"/>
        </w:rPr>
        <w:t>人物经历</w:t>
      </w:r>
    </w:p>
    <w:p>
      <w:pPr>
        <w:pStyle w:val="3"/>
        <w:numPr>
          <w:ilvl w:val="1"/>
          <w:numId w:val="1"/>
        </w:numPr>
        <w:ind w:left="567" w:leftChars="0" w:hanging="567" w:firstLineChars="0"/>
        <w:rPr>
          <w:rFonts w:hint="eastAsia"/>
          <w:lang w:val="en-US" w:eastAsia="zh-CN"/>
        </w:rPr>
      </w:pPr>
      <w:r>
        <w:rPr>
          <w:rFonts w:hint="eastAsia"/>
          <w:lang w:val="en-US" w:eastAsia="zh-CN"/>
        </w:rPr>
        <w:t>归国前经历</w:t>
      </w:r>
    </w:p>
    <w:p>
      <w:pPr>
        <w:ind w:firstLine="420" w:firstLineChars="0"/>
        <w:rPr>
          <w:rFonts w:hint="eastAsia"/>
          <w:lang w:val="en-US" w:eastAsia="zh-CN"/>
        </w:rPr>
      </w:pPr>
      <w:r>
        <w:rPr>
          <w:rFonts w:hint="eastAsia"/>
          <w:lang w:val="en-US" w:eastAsia="zh-CN"/>
        </w:rPr>
        <w:t>出生于国外的宋时崇就好像许多富二代一样，上着最好的学校，用着最好的东西，仿佛一切的一切都没有太多的起伏。从小天资聪慧的他所要做的只是好好商科，之后继承家族财产，便可以衣食无忧，放荡不羁一辈子，吃喝喝玩玩乐乐。但这一切也只是在70年代之前的事情了。</w:t>
      </w:r>
    </w:p>
    <w:p>
      <w:pPr>
        <w:ind w:firstLine="420" w:firstLineChars="0"/>
        <w:rPr>
          <w:rFonts w:hint="eastAsia"/>
          <w:lang w:val="en-US" w:eastAsia="zh-CN"/>
        </w:rPr>
      </w:pPr>
      <w:r>
        <w:rPr>
          <w:rFonts w:hint="eastAsia"/>
          <w:lang w:val="en-US" w:eastAsia="zh-CN"/>
        </w:rPr>
        <w:t>1973年，石油危机爆发，整个宋家分家都陷入了绝望状态，他们不得不回收现有的资金，然后重新投资。此时长子宋时崇和次子宋时熙对于回国投资还是海外投资的抉择上出现了分歧。宋时崇想要回到国内进行发展，而次子宋时熙想要在海外继续投资。</w:t>
      </w:r>
    </w:p>
    <w:p>
      <w:pPr>
        <w:ind w:firstLine="420" w:firstLineChars="0"/>
        <w:rPr>
          <w:rFonts w:hint="eastAsia"/>
          <w:lang w:val="en-US" w:eastAsia="zh-CN"/>
        </w:rPr>
      </w:pPr>
      <w:r>
        <w:rPr>
          <w:rFonts w:hint="eastAsia"/>
          <w:lang w:val="en-US" w:eastAsia="zh-CN"/>
        </w:rPr>
        <w:t>分家决定派长子宋时崇回到国内，寻求发展机会。而次子宋时熙在海外继续发展。</w:t>
      </w:r>
    </w:p>
    <w:p>
      <w:pPr>
        <w:ind w:firstLine="420" w:firstLineChars="0"/>
        <w:rPr>
          <w:rFonts w:hint="eastAsia"/>
          <w:lang w:val="en-US" w:eastAsia="zh-CN"/>
        </w:rPr>
      </w:pPr>
      <w:r>
        <w:rPr>
          <w:rFonts w:hint="eastAsia"/>
          <w:lang w:val="en-US" w:eastAsia="zh-CN"/>
        </w:rPr>
        <w:t>宋时崇从小养尊处优，天资聪慧，这样的背景，造成了他过度的自信。</w:t>
      </w:r>
    </w:p>
    <w:p>
      <w:pPr>
        <w:pStyle w:val="3"/>
        <w:numPr>
          <w:ilvl w:val="1"/>
          <w:numId w:val="1"/>
        </w:numPr>
        <w:ind w:left="567" w:leftChars="0" w:hanging="567" w:firstLineChars="0"/>
        <w:rPr>
          <w:rFonts w:hint="eastAsia"/>
          <w:lang w:val="en-US" w:eastAsia="zh-CN"/>
        </w:rPr>
      </w:pPr>
      <w:r>
        <w:rPr>
          <w:rFonts w:hint="eastAsia"/>
          <w:lang w:val="en-US" w:eastAsia="zh-CN"/>
        </w:rPr>
        <w:t>回国后</w:t>
      </w:r>
    </w:p>
    <w:p>
      <w:pPr>
        <w:ind w:firstLine="420" w:firstLineChars="0"/>
        <w:rPr>
          <w:rFonts w:hint="eastAsia"/>
          <w:lang w:val="en-US" w:eastAsia="zh-CN"/>
        </w:rPr>
      </w:pPr>
      <w:r>
        <w:rPr>
          <w:rFonts w:hint="eastAsia"/>
          <w:lang w:val="en-US" w:eastAsia="zh-CN"/>
        </w:rPr>
        <w:t>1976年文革刚刚结束，宋时崇回到了祖国。归国之后的宋时崇直接来到了北京，家里面在北京还是有一些手段的。回到北京之后的宋时崇，开始了他的经商之路，由于当时中国的发展情况以及他家在北京的手段，宋时崇的生意基本上是无往不利的。虽然宋时熙在海外投资也混得风生水起，但是相较于哥哥还是差的很远。</w:t>
      </w:r>
    </w:p>
    <w:p>
      <w:pPr>
        <w:ind w:firstLine="420" w:firstLineChars="0"/>
        <w:rPr>
          <w:rFonts w:hint="eastAsia"/>
          <w:lang w:val="en-US" w:eastAsia="zh-CN"/>
        </w:rPr>
      </w:pPr>
      <w:r>
        <w:rPr>
          <w:rFonts w:hint="eastAsia"/>
          <w:lang w:val="en-US" w:eastAsia="zh-CN"/>
        </w:rPr>
        <w:t>宋时崇在中国当时的商界中，简直是如鱼得水，加上他灵敏的商业嗅觉，在1980年的时候，宋时崇的资产就已经翻了一番。无数的成功冲击着宋时崇，从小的那份自信开始越来越膨胀。对于自己弟弟的选择，他没有去管，也没有去帮助，而是沉浸在自己的小世界中，甚至经常对弟弟写信炫耀。但是他没有想到的是，海外将会有大事发生。</w:t>
      </w:r>
    </w:p>
    <w:p>
      <w:pPr>
        <w:ind w:firstLine="420" w:firstLineChars="0"/>
        <w:rPr>
          <w:rFonts w:hint="eastAsia"/>
          <w:lang w:val="en-US" w:eastAsia="zh-CN"/>
        </w:rPr>
      </w:pPr>
      <w:r>
        <w:rPr>
          <w:rFonts w:hint="eastAsia"/>
          <w:lang w:val="en-US" w:eastAsia="zh-CN"/>
        </w:rPr>
        <w:t>1982年，债务危机爆发，宋时熙在几年来投资累计的资产回归了原来水平。宋时崇不但没有去帮助弟弟，反而是膨胀的自信让他每次再给弟弟写信的时候都要说出自己的成就。虽然宋时熙勉强熬过了第一波危机，但是他的财务情况基本上每况日下。在1985年他彻底破产了，家里给他的资金被他赔了精光。宋时崇得到消息后，坐飞机回到了家中，虽然心疼弟弟，但是长期的成功让他对谁都有了一种藐视的态度。他在劝说弟弟来中国一起干之后，宋时熙开心的答应了，但是总感觉有些不对劲，但是宋时崇也并没放在心上。第二天，宋时熙自杀了。死因的过量服用治疗抑郁症的镇定剂和安眠药。经济打击加上来自哥哥的成就，让他不堪重负患上了抑郁症。在彻底破产的那天，他想结束自己。但是他不放心家中，想看看哥哥真正的成就。见到哥哥本人之后，他心中的石头终于放下了，他可以放心了。</w:t>
      </w:r>
    </w:p>
    <w:p>
      <w:pPr>
        <w:ind w:firstLine="420" w:firstLineChars="0"/>
        <w:rPr>
          <w:rFonts w:hint="eastAsia"/>
          <w:lang w:val="en-US" w:eastAsia="zh-CN"/>
        </w:rPr>
      </w:pPr>
      <w:r>
        <w:rPr>
          <w:rFonts w:hint="eastAsia"/>
          <w:lang w:val="en-US" w:eastAsia="zh-CN"/>
        </w:rPr>
        <w:t>弟弟的死对于宋时崇来说，打击是巨大的。尤其是得知弟弟得抑郁症的原因之后，他自责自己，他爱上了喝酒，爱上了酒吧，想使用酒精忘记弟弟。</w:t>
      </w:r>
    </w:p>
    <w:p>
      <w:pPr>
        <w:ind w:firstLine="420" w:firstLineChars="0"/>
        <w:rPr>
          <w:rFonts w:hint="eastAsia"/>
          <w:lang w:val="en-US" w:eastAsia="zh-CN"/>
        </w:rPr>
      </w:pPr>
      <w:r>
        <w:rPr>
          <w:rFonts w:hint="eastAsia"/>
          <w:lang w:val="en-US" w:eastAsia="zh-CN"/>
        </w:rPr>
        <w:t>再次回到国内的宋时崇变了，变得优雅随和，虽然自信不变，但是眼中多了一分笑意，可能是想通过笑意隐藏自己，变得更加捉摸不透。家族的重担，全部交到了他一个人身上。而且还多了一个爱好，去酒吧。</w:t>
      </w:r>
    </w:p>
    <w:p>
      <w:pPr>
        <w:pStyle w:val="3"/>
        <w:numPr>
          <w:ilvl w:val="1"/>
          <w:numId w:val="1"/>
        </w:numPr>
        <w:ind w:left="567" w:leftChars="0" w:hanging="567" w:firstLineChars="0"/>
        <w:rPr>
          <w:rFonts w:hint="eastAsia"/>
          <w:lang w:val="en-US" w:eastAsia="zh-CN"/>
        </w:rPr>
      </w:pPr>
      <w:r>
        <w:rPr>
          <w:rFonts w:hint="eastAsia"/>
          <w:lang w:val="en-US" w:eastAsia="zh-CN"/>
        </w:rPr>
        <w:t>遇到秦歌子</w:t>
      </w:r>
    </w:p>
    <w:p>
      <w:pPr>
        <w:ind w:firstLine="420" w:firstLineChars="0"/>
        <w:rPr>
          <w:rFonts w:hint="eastAsia"/>
          <w:lang w:val="en-US" w:eastAsia="zh-CN"/>
        </w:rPr>
      </w:pPr>
      <w:r>
        <w:rPr>
          <w:rFonts w:hint="eastAsia"/>
          <w:lang w:val="en-US" w:eastAsia="zh-CN"/>
        </w:rPr>
        <w:t>回到北京的宋时崇，白天依旧是那个运筹帷幄的商界精英，但是晚上，他只是一个在酒吧中借酒消愁的失意人。他习惯于每天换一个新的酒吧，因为每一个酒吧的感觉都是不一样的，每一个酒吧能认识的女生也是不一样的。</w:t>
      </w:r>
    </w:p>
    <w:p>
      <w:pPr>
        <w:ind w:firstLine="420" w:firstLineChars="0"/>
        <w:rPr>
          <w:rFonts w:hint="eastAsia"/>
          <w:lang w:val="en-US" w:eastAsia="zh-CN"/>
        </w:rPr>
      </w:pPr>
      <w:r>
        <w:rPr>
          <w:rFonts w:hint="eastAsia"/>
          <w:lang w:val="en-US" w:eastAsia="zh-CN"/>
        </w:rPr>
        <w:t>这天他来到了一间新的酒吧，像平常一样点了一瓶威士忌，坐在角落，随歌而饮。但是突然传来的歌声，让他感受到了一丝共鸣。她看到了台上的歌女，高冷的外表下发出的确实同样失意的歌声。他第一次感受到了灵魂的共鸣。他想去了解这个高冷的美女，这个仿佛跟他有着同样经历的失意人。他叫来了服务员，服务员对他说：“这时我们的老板，秦歌子。”</w:t>
      </w:r>
    </w:p>
    <w:p>
      <w:pPr>
        <w:pStyle w:val="2"/>
        <w:numPr>
          <w:ilvl w:val="0"/>
          <w:numId w:val="1"/>
        </w:numPr>
        <w:ind w:left="425" w:leftChars="0" w:hanging="425" w:firstLineChars="0"/>
        <w:rPr>
          <w:rFonts w:hint="eastAsia"/>
          <w:lang w:val="en-US" w:eastAsia="zh-CN"/>
        </w:rPr>
      </w:pPr>
      <w:r>
        <w:rPr>
          <w:rFonts w:hint="eastAsia"/>
          <w:lang w:val="en-US" w:eastAsia="zh-CN"/>
        </w:rPr>
        <w:t>外貌特征</w:t>
      </w:r>
    </w:p>
    <w:p>
      <w:pPr>
        <w:pStyle w:val="3"/>
        <w:numPr>
          <w:ilvl w:val="1"/>
          <w:numId w:val="1"/>
        </w:numPr>
        <w:ind w:left="567" w:leftChars="0" w:hanging="567" w:firstLineChars="0"/>
        <w:rPr>
          <w:rFonts w:hint="eastAsia"/>
          <w:lang w:val="en-US" w:eastAsia="zh-CN"/>
        </w:rPr>
      </w:pPr>
      <w:r>
        <w:rPr>
          <w:rFonts w:hint="eastAsia"/>
          <w:lang w:val="en-US" w:eastAsia="zh-CN"/>
        </w:rPr>
        <w:t>去南方之前</w:t>
      </w:r>
    </w:p>
    <w:p>
      <w:pPr>
        <w:pStyle w:val="4"/>
        <w:numPr>
          <w:ilvl w:val="2"/>
          <w:numId w:val="1"/>
        </w:numPr>
        <w:ind w:left="709" w:leftChars="0" w:hanging="709" w:firstLineChars="0"/>
        <w:rPr>
          <w:rFonts w:hint="eastAsia"/>
          <w:lang w:val="en-US" w:eastAsia="zh-CN"/>
        </w:rPr>
      </w:pPr>
      <w:r>
        <w:rPr>
          <w:rFonts w:hint="eastAsia"/>
          <w:lang w:val="en-US" w:eastAsia="zh-CN"/>
        </w:rPr>
        <w:t>外貌特征</w:t>
      </w:r>
    </w:p>
    <w:p>
      <w:pPr>
        <w:rPr>
          <w:rFonts w:hint="eastAsia"/>
          <w:lang w:val="en-US" w:eastAsia="zh-CN"/>
        </w:rPr>
      </w:pPr>
      <w:r>
        <w:rPr>
          <w:rFonts w:hint="eastAsia"/>
          <w:lang w:val="en-US" w:eastAsia="zh-CN"/>
        </w:rPr>
        <w:t>优雅，自信，眼带笑意，五官深邃。虽然快到40，但是没有胡子的脸上给人一种干净的感觉。</w:t>
      </w:r>
    </w:p>
    <w:p>
      <w:pPr>
        <w:rPr>
          <w:rFonts w:hint="eastAsia"/>
          <w:lang w:val="en-US" w:eastAsia="zh-CN"/>
        </w:rPr>
      </w:pPr>
      <w:r>
        <w:rPr>
          <w:rFonts w:hint="eastAsia"/>
          <w:lang w:val="en-US" w:eastAsia="zh-CN"/>
        </w:rPr>
        <w:t>参考人物：靳东、杨玏、潘粤明</w:t>
      </w:r>
    </w:p>
    <w:p>
      <w:pPr>
        <w:pStyle w:val="4"/>
        <w:numPr>
          <w:ilvl w:val="2"/>
          <w:numId w:val="1"/>
        </w:numPr>
        <w:ind w:left="709" w:leftChars="0" w:hanging="709" w:firstLineChars="0"/>
        <w:rPr>
          <w:rFonts w:hint="eastAsia"/>
          <w:lang w:val="en-US" w:eastAsia="zh-CN"/>
        </w:rPr>
      </w:pPr>
      <w:r>
        <w:rPr>
          <w:rFonts w:hint="eastAsia"/>
          <w:lang w:val="en-US" w:eastAsia="zh-CN"/>
        </w:rPr>
        <w:t>服饰特征</w:t>
      </w:r>
    </w:p>
    <w:p>
      <w:pPr>
        <w:rPr>
          <w:rFonts w:hint="eastAsia"/>
          <w:lang w:val="en-US" w:eastAsia="zh-CN"/>
        </w:rPr>
      </w:pPr>
      <w:r>
        <w:rPr>
          <w:rFonts w:hint="eastAsia"/>
          <w:lang w:val="en-US" w:eastAsia="zh-CN"/>
        </w:rPr>
        <w:t>年轻、潮流，虽然已经快40岁，但是给人却是20岁的潮流。服饰方面紧跟当时潮流穿着较为随意。</w:t>
      </w:r>
    </w:p>
    <w:p>
      <w:pPr>
        <w:pStyle w:val="3"/>
        <w:numPr>
          <w:ilvl w:val="1"/>
          <w:numId w:val="1"/>
        </w:numPr>
        <w:ind w:left="567" w:leftChars="0" w:hanging="567" w:firstLineChars="0"/>
        <w:rPr>
          <w:rFonts w:hint="eastAsia"/>
          <w:lang w:val="en-US" w:eastAsia="zh-CN"/>
        </w:rPr>
      </w:pPr>
      <w:r>
        <w:rPr>
          <w:rFonts w:hint="eastAsia"/>
          <w:lang w:val="en-US" w:eastAsia="zh-CN"/>
        </w:rPr>
        <w:t>南方回来后</w:t>
      </w:r>
    </w:p>
    <w:p>
      <w:pPr>
        <w:pStyle w:val="4"/>
        <w:numPr>
          <w:ilvl w:val="2"/>
          <w:numId w:val="1"/>
        </w:numPr>
        <w:ind w:left="709" w:leftChars="0" w:hanging="709" w:firstLineChars="0"/>
        <w:rPr>
          <w:rFonts w:hint="eastAsia"/>
          <w:lang w:val="en-US" w:eastAsia="zh-CN"/>
        </w:rPr>
      </w:pPr>
      <w:r>
        <w:rPr>
          <w:rFonts w:hint="eastAsia"/>
          <w:lang w:val="en-US" w:eastAsia="zh-CN"/>
        </w:rPr>
        <w:t>外貌特征</w:t>
      </w:r>
    </w:p>
    <w:p>
      <w:pPr>
        <w:rPr>
          <w:rFonts w:hint="eastAsia"/>
          <w:lang w:val="en-US" w:eastAsia="zh-CN"/>
        </w:rPr>
      </w:pPr>
      <w:r>
        <w:rPr>
          <w:rFonts w:hint="eastAsia"/>
          <w:lang w:val="en-US" w:eastAsia="zh-CN"/>
        </w:rPr>
        <w:t>优雅，自信，眼中的笑意仿佛是笑面虎一般。嘴上的胡茬让他的干净感觉荡然无存，更多的是老狐狸的油腻。</w:t>
      </w:r>
    </w:p>
    <w:p>
      <w:pPr>
        <w:rPr>
          <w:rFonts w:hint="eastAsia"/>
          <w:lang w:val="en-US" w:eastAsia="zh-CN"/>
        </w:rPr>
      </w:pPr>
      <w:r>
        <w:rPr>
          <w:rFonts w:hint="eastAsia"/>
          <w:lang w:val="en-US" w:eastAsia="zh-CN"/>
        </w:rPr>
        <w:t>参考人物：陈建斌、苗侨伟、赵立新</w:t>
      </w:r>
    </w:p>
    <w:p>
      <w:pPr>
        <w:pStyle w:val="4"/>
        <w:numPr>
          <w:ilvl w:val="2"/>
          <w:numId w:val="1"/>
        </w:numPr>
        <w:ind w:left="709" w:leftChars="0" w:hanging="709" w:firstLineChars="0"/>
        <w:rPr>
          <w:rFonts w:hint="eastAsia"/>
          <w:lang w:val="en-US" w:eastAsia="zh-CN"/>
        </w:rPr>
      </w:pPr>
      <w:r>
        <w:rPr>
          <w:rFonts w:hint="eastAsia"/>
          <w:lang w:val="en-US" w:eastAsia="zh-CN"/>
        </w:rPr>
        <w:t>服饰特征</w:t>
      </w:r>
    </w:p>
    <w:p>
      <w:pPr>
        <w:rPr>
          <w:rFonts w:hint="eastAsia"/>
          <w:lang w:val="en-US" w:eastAsia="zh-CN"/>
        </w:rPr>
      </w:pPr>
      <w:r>
        <w:rPr>
          <w:rFonts w:hint="eastAsia"/>
          <w:lang w:val="en-US" w:eastAsia="zh-CN"/>
        </w:rPr>
        <w:t>穿着成熟，正式，以正装为主。多用正装进行服饰搭配。</w:t>
      </w:r>
      <w:bookmarkStart w:id="0" w:name="_GoBack"/>
      <w:bookmarkEnd w:id="0"/>
    </w:p>
    <w:sectPr>
      <w:head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杨阳" w:date="2018-11-08T10:19:31Z" w:initials="">
    <w:p w14:paraId="7F0E20B2">
      <w:pPr>
        <w:pStyle w:val="14"/>
        <w:rPr>
          <w:rFonts w:hint="eastAsia" w:eastAsiaTheme="majorEastAsia"/>
          <w:lang w:val="en-US" w:eastAsia="zh-CN"/>
        </w:rPr>
      </w:pPr>
      <w:r>
        <w:rPr>
          <w:rFonts w:hint="eastAsia"/>
          <w:lang w:val="en-US" w:eastAsia="zh-CN"/>
        </w:rPr>
        <w:t>石崇，西晋富商。与美人绿珠，有一段悲情故事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0E20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Arial Black">
    <w:panose1 w:val="020B0A04020102020204"/>
    <w:charset w:val="00"/>
    <w:family w:val="swiss"/>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1"/>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EDADB"/>
    <w:multiLevelType w:val="multilevel"/>
    <w:tmpl w:val="28CEDADB"/>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杨阳">
    <w15:presenceInfo w15:providerId="WPS Office" w15:userId="2289133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161"/>
    <w:rsid w:val="000033E5"/>
    <w:rsid w:val="000036AE"/>
    <w:rsid w:val="00005BED"/>
    <w:rsid w:val="00005DFC"/>
    <w:rsid w:val="00007289"/>
    <w:rsid w:val="00010355"/>
    <w:rsid w:val="000171D0"/>
    <w:rsid w:val="0002069F"/>
    <w:rsid w:val="00021FBB"/>
    <w:rsid w:val="000235C9"/>
    <w:rsid w:val="0002611F"/>
    <w:rsid w:val="00026D80"/>
    <w:rsid w:val="000377FF"/>
    <w:rsid w:val="00037D47"/>
    <w:rsid w:val="00040348"/>
    <w:rsid w:val="00040D9C"/>
    <w:rsid w:val="000420A7"/>
    <w:rsid w:val="0004352C"/>
    <w:rsid w:val="00043552"/>
    <w:rsid w:val="00044677"/>
    <w:rsid w:val="00044690"/>
    <w:rsid w:val="00052FD4"/>
    <w:rsid w:val="000548B3"/>
    <w:rsid w:val="000613D3"/>
    <w:rsid w:val="00061831"/>
    <w:rsid w:val="0006288E"/>
    <w:rsid w:val="00067BA5"/>
    <w:rsid w:val="000708A1"/>
    <w:rsid w:val="000709CB"/>
    <w:rsid w:val="000852A3"/>
    <w:rsid w:val="00087F83"/>
    <w:rsid w:val="00090112"/>
    <w:rsid w:val="000901E0"/>
    <w:rsid w:val="00094742"/>
    <w:rsid w:val="00096922"/>
    <w:rsid w:val="000976D3"/>
    <w:rsid w:val="000A3EDA"/>
    <w:rsid w:val="000B254F"/>
    <w:rsid w:val="000B43F6"/>
    <w:rsid w:val="000B7EE5"/>
    <w:rsid w:val="000D1D12"/>
    <w:rsid w:val="000D2DC3"/>
    <w:rsid w:val="000D7AE5"/>
    <w:rsid w:val="000E0F7A"/>
    <w:rsid w:val="000E1C5B"/>
    <w:rsid w:val="000E2269"/>
    <w:rsid w:val="000E227C"/>
    <w:rsid w:val="000F3CC8"/>
    <w:rsid w:val="000F79E8"/>
    <w:rsid w:val="0010475C"/>
    <w:rsid w:val="0011033B"/>
    <w:rsid w:val="001112B2"/>
    <w:rsid w:val="001123E7"/>
    <w:rsid w:val="00112E87"/>
    <w:rsid w:val="00113435"/>
    <w:rsid w:val="001169B1"/>
    <w:rsid w:val="00127604"/>
    <w:rsid w:val="00130006"/>
    <w:rsid w:val="0013098C"/>
    <w:rsid w:val="00136534"/>
    <w:rsid w:val="00137801"/>
    <w:rsid w:val="00142719"/>
    <w:rsid w:val="00144C45"/>
    <w:rsid w:val="00150382"/>
    <w:rsid w:val="00151CBE"/>
    <w:rsid w:val="001566E7"/>
    <w:rsid w:val="00156A97"/>
    <w:rsid w:val="00161752"/>
    <w:rsid w:val="0016327E"/>
    <w:rsid w:val="001665C0"/>
    <w:rsid w:val="0017208A"/>
    <w:rsid w:val="00172813"/>
    <w:rsid w:val="00181943"/>
    <w:rsid w:val="001837FA"/>
    <w:rsid w:val="00187E43"/>
    <w:rsid w:val="00192C10"/>
    <w:rsid w:val="001974DE"/>
    <w:rsid w:val="001A5C4D"/>
    <w:rsid w:val="001A79A3"/>
    <w:rsid w:val="001B0774"/>
    <w:rsid w:val="001B077C"/>
    <w:rsid w:val="001B231C"/>
    <w:rsid w:val="001B5D48"/>
    <w:rsid w:val="001B70C0"/>
    <w:rsid w:val="001B71AD"/>
    <w:rsid w:val="001C29A0"/>
    <w:rsid w:val="001C42D0"/>
    <w:rsid w:val="001C50A6"/>
    <w:rsid w:val="001C6BC7"/>
    <w:rsid w:val="001D01BF"/>
    <w:rsid w:val="001D25FB"/>
    <w:rsid w:val="001D2666"/>
    <w:rsid w:val="001D6238"/>
    <w:rsid w:val="001E0AE7"/>
    <w:rsid w:val="001E2DE6"/>
    <w:rsid w:val="001E5E27"/>
    <w:rsid w:val="001E7A7D"/>
    <w:rsid w:val="001F2667"/>
    <w:rsid w:val="001F27AD"/>
    <w:rsid w:val="001F31C1"/>
    <w:rsid w:val="001F322A"/>
    <w:rsid w:val="001F4A10"/>
    <w:rsid w:val="001F5D7B"/>
    <w:rsid w:val="0020226F"/>
    <w:rsid w:val="00202D0E"/>
    <w:rsid w:val="002077A0"/>
    <w:rsid w:val="0021341D"/>
    <w:rsid w:val="0021390D"/>
    <w:rsid w:val="002174BE"/>
    <w:rsid w:val="00224834"/>
    <w:rsid w:val="0022600E"/>
    <w:rsid w:val="00226044"/>
    <w:rsid w:val="002307F8"/>
    <w:rsid w:val="00231F1A"/>
    <w:rsid w:val="00232C9A"/>
    <w:rsid w:val="0023306D"/>
    <w:rsid w:val="00234163"/>
    <w:rsid w:val="002370BF"/>
    <w:rsid w:val="00240303"/>
    <w:rsid w:val="00243700"/>
    <w:rsid w:val="00247D40"/>
    <w:rsid w:val="0025062C"/>
    <w:rsid w:val="00253E84"/>
    <w:rsid w:val="0026403B"/>
    <w:rsid w:val="0026638E"/>
    <w:rsid w:val="0027068E"/>
    <w:rsid w:val="00272B8D"/>
    <w:rsid w:val="002757AC"/>
    <w:rsid w:val="002802B7"/>
    <w:rsid w:val="00281533"/>
    <w:rsid w:val="0028500F"/>
    <w:rsid w:val="002930FD"/>
    <w:rsid w:val="002A20DB"/>
    <w:rsid w:val="002A4874"/>
    <w:rsid w:val="002B0ECE"/>
    <w:rsid w:val="002B3FA6"/>
    <w:rsid w:val="002B7C8A"/>
    <w:rsid w:val="002C17E2"/>
    <w:rsid w:val="002C3E8B"/>
    <w:rsid w:val="002C6D81"/>
    <w:rsid w:val="002D1E6C"/>
    <w:rsid w:val="002D2A3F"/>
    <w:rsid w:val="002D5830"/>
    <w:rsid w:val="002D6787"/>
    <w:rsid w:val="002D7E4C"/>
    <w:rsid w:val="002E1FA7"/>
    <w:rsid w:val="002E7D0D"/>
    <w:rsid w:val="002F0061"/>
    <w:rsid w:val="002F1367"/>
    <w:rsid w:val="002F2B9A"/>
    <w:rsid w:val="002F5915"/>
    <w:rsid w:val="002F5981"/>
    <w:rsid w:val="002F76D2"/>
    <w:rsid w:val="00300E02"/>
    <w:rsid w:val="00306F50"/>
    <w:rsid w:val="003070B4"/>
    <w:rsid w:val="0031688C"/>
    <w:rsid w:val="00316EF2"/>
    <w:rsid w:val="003177BC"/>
    <w:rsid w:val="00320D1A"/>
    <w:rsid w:val="00322139"/>
    <w:rsid w:val="00332782"/>
    <w:rsid w:val="00336315"/>
    <w:rsid w:val="003457CB"/>
    <w:rsid w:val="0034740F"/>
    <w:rsid w:val="0035203B"/>
    <w:rsid w:val="003528C9"/>
    <w:rsid w:val="00355C1F"/>
    <w:rsid w:val="00357292"/>
    <w:rsid w:val="00361805"/>
    <w:rsid w:val="00363672"/>
    <w:rsid w:val="00363ADE"/>
    <w:rsid w:val="00363CF9"/>
    <w:rsid w:val="00366F0E"/>
    <w:rsid w:val="00370F48"/>
    <w:rsid w:val="00371E1C"/>
    <w:rsid w:val="003726F5"/>
    <w:rsid w:val="00372BD8"/>
    <w:rsid w:val="00381349"/>
    <w:rsid w:val="0038183E"/>
    <w:rsid w:val="003925A2"/>
    <w:rsid w:val="003959E4"/>
    <w:rsid w:val="003A031F"/>
    <w:rsid w:val="003A1874"/>
    <w:rsid w:val="003A7F1E"/>
    <w:rsid w:val="003B45FA"/>
    <w:rsid w:val="003C1F39"/>
    <w:rsid w:val="003C5BA0"/>
    <w:rsid w:val="003C7013"/>
    <w:rsid w:val="003D1397"/>
    <w:rsid w:val="003D2DDC"/>
    <w:rsid w:val="003D3189"/>
    <w:rsid w:val="003D7C59"/>
    <w:rsid w:val="003E1B32"/>
    <w:rsid w:val="003E268A"/>
    <w:rsid w:val="003E3977"/>
    <w:rsid w:val="003F5892"/>
    <w:rsid w:val="003F78B6"/>
    <w:rsid w:val="003F7CBF"/>
    <w:rsid w:val="00403831"/>
    <w:rsid w:val="00403949"/>
    <w:rsid w:val="00405A63"/>
    <w:rsid w:val="004079C0"/>
    <w:rsid w:val="004115FE"/>
    <w:rsid w:val="00412568"/>
    <w:rsid w:val="00412EB7"/>
    <w:rsid w:val="00413595"/>
    <w:rsid w:val="0041373D"/>
    <w:rsid w:val="0041642B"/>
    <w:rsid w:val="00422212"/>
    <w:rsid w:val="00422F2C"/>
    <w:rsid w:val="00430214"/>
    <w:rsid w:val="00430354"/>
    <w:rsid w:val="00432AEF"/>
    <w:rsid w:val="00432FB5"/>
    <w:rsid w:val="004410A5"/>
    <w:rsid w:val="00441A8A"/>
    <w:rsid w:val="004427DC"/>
    <w:rsid w:val="004446C5"/>
    <w:rsid w:val="00446831"/>
    <w:rsid w:val="00455946"/>
    <w:rsid w:val="0045744B"/>
    <w:rsid w:val="004602F4"/>
    <w:rsid w:val="00461161"/>
    <w:rsid w:val="0046609B"/>
    <w:rsid w:val="0047279E"/>
    <w:rsid w:val="00472FF2"/>
    <w:rsid w:val="004731D6"/>
    <w:rsid w:val="004736D1"/>
    <w:rsid w:val="00480305"/>
    <w:rsid w:val="004858D1"/>
    <w:rsid w:val="004907DF"/>
    <w:rsid w:val="0049104F"/>
    <w:rsid w:val="004A552E"/>
    <w:rsid w:val="004B278D"/>
    <w:rsid w:val="004B2A8F"/>
    <w:rsid w:val="004B523F"/>
    <w:rsid w:val="004C1AF7"/>
    <w:rsid w:val="004C22D3"/>
    <w:rsid w:val="004C7A22"/>
    <w:rsid w:val="004D1125"/>
    <w:rsid w:val="004D39E5"/>
    <w:rsid w:val="004D7F05"/>
    <w:rsid w:val="004E0095"/>
    <w:rsid w:val="004E1507"/>
    <w:rsid w:val="004E1D16"/>
    <w:rsid w:val="004E1ED8"/>
    <w:rsid w:val="004E66D1"/>
    <w:rsid w:val="004F07D9"/>
    <w:rsid w:val="004F37C1"/>
    <w:rsid w:val="00500AC1"/>
    <w:rsid w:val="00506937"/>
    <w:rsid w:val="00507147"/>
    <w:rsid w:val="00510112"/>
    <w:rsid w:val="00511E6C"/>
    <w:rsid w:val="00512533"/>
    <w:rsid w:val="00514FCD"/>
    <w:rsid w:val="00516993"/>
    <w:rsid w:val="00523C92"/>
    <w:rsid w:val="00526694"/>
    <w:rsid w:val="00531C0F"/>
    <w:rsid w:val="005339F9"/>
    <w:rsid w:val="005503EB"/>
    <w:rsid w:val="00551E42"/>
    <w:rsid w:val="0055333A"/>
    <w:rsid w:val="005547D5"/>
    <w:rsid w:val="005564A0"/>
    <w:rsid w:val="00576020"/>
    <w:rsid w:val="00577F64"/>
    <w:rsid w:val="00582A30"/>
    <w:rsid w:val="00595BDB"/>
    <w:rsid w:val="005A0787"/>
    <w:rsid w:val="005B059A"/>
    <w:rsid w:val="005B2441"/>
    <w:rsid w:val="005B33A2"/>
    <w:rsid w:val="005B4E35"/>
    <w:rsid w:val="005B6764"/>
    <w:rsid w:val="005C103A"/>
    <w:rsid w:val="005C1F53"/>
    <w:rsid w:val="005C3FAE"/>
    <w:rsid w:val="005C7937"/>
    <w:rsid w:val="005C79F3"/>
    <w:rsid w:val="005C7C65"/>
    <w:rsid w:val="005D0717"/>
    <w:rsid w:val="005D5073"/>
    <w:rsid w:val="005D7FFB"/>
    <w:rsid w:val="005E07E2"/>
    <w:rsid w:val="005E49DC"/>
    <w:rsid w:val="005E5085"/>
    <w:rsid w:val="005E53E4"/>
    <w:rsid w:val="005E5D01"/>
    <w:rsid w:val="005F0CA2"/>
    <w:rsid w:val="005F2B54"/>
    <w:rsid w:val="005F3567"/>
    <w:rsid w:val="005F77BC"/>
    <w:rsid w:val="00601E02"/>
    <w:rsid w:val="00602051"/>
    <w:rsid w:val="00610BD6"/>
    <w:rsid w:val="0061277C"/>
    <w:rsid w:val="00613128"/>
    <w:rsid w:val="00613AAD"/>
    <w:rsid w:val="00620AD3"/>
    <w:rsid w:val="0062527B"/>
    <w:rsid w:val="00637752"/>
    <w:rsid w:val="00641022"/>
    <w:rsid w:val="0064448F"/>
    <w:rsid w:val="00647D1F"/>
    <w:rsid w:val="00650C84"/>
    <w:rsid w:val="006527EE"/>
    <w:rsid w:val="006546D4"/>
    <w:rsid w:val="006603ED"/>
    <w:rsid w:val="006612AB"/>
    <w:rsid w:val="00662E61"/>
    <w:rsid w:val="00663C82"/>
    <w:rsid w:val="0066534C"/>
    <w:rsid w:val="00671589"/>
    <w:rsid w:val="006716BC"/>
    <w:rsid w:val="006830D5"/>
    <w:rsid w:val="006856E7"/>
    <w:rsid w:val="00685F2D"/>
    <w:rsid w:val="006923C1"/>
    <w:rsid w:val="00693581"/>
    <w:rsid w:val="0069425F"/>
    <w:rsid w:val="00696968"/>
    <w:rsid w:val="006A00F4"/>
    <w:rsid w:val="006A3070"/>
    <w:rsid w:val="006A378E"/>
    <w:rsid w:val="006B2046"/>
    <w:rsid w:val="006B2A66"/>
    <w:rsid w:val="006B36A9"/>
    <w:rsid w:val="006B6DAE"/>
    <w:rsid w:val="006C0069"/>
    <w:rsid w:val="006C0725"/>
    <w:rsid w:val="006C1E14"/>
    <w:rsid w:val="006C60CC"/>
    <w:rsid w:val="006C676F"/>
    <w:rsid w:val="006D3ABC"/>
    <w:rsid w:val="006D458D"/>
    <w:rsid w:val="006D7352"/>
    <w:rsid w:val="006E23E4"/>
    <w:rsid w:val="006F07EC"/>
    <w:rsid w:val="006F14BB"/>
    <w:rsid w:val="006F41B6"/>
    <w:rsid w:val="0070135A"/>
    <w:rsid w:val="00702155"/>
    <w:rsid w:val="00703F69"/>
    <w:rsid w:val="00704102"/>
    <w:rsid w:val="00704158"/>
    <w:rsid w:val="00706A22"/>
    <w:rsid w:val="00706DAE"/>
    <w:rsid w:val="00707BE6"/>
    <w:rsid w:val="007132C1"/>
    <w:rsid w:val="00713DCA"/>
    <w:rsid w:val="00714232"/>
    <w:rsid w:val="007161AF"/>
    <w:rsid w:val="0072350C"/>
    <w:rsid w:val="00723880"/>
    <w:rsid w:val="0072703C"/>
    <w:rsid w:val="0073067B"/>
    <w:rsid w:val="007321E6"/>
    <w:rsid w:val="00732BCA"/>
    <w:rsid w:val="00737D5A"/>
    <w:rsid w:val="00741384"/>
    <w:rsid w:val="00741410"/>
    <w:rsid w:val="0074158F"/>
    <w:rsid w:val="007429AE"/>
    <w:rsid w:val="007474D4"/>
    <w:rsid w:val="00747D33"/>
    <w:rsid w:val="00747E1C"/>
    <w:rsid w:val="0075099E"/>
    <w:rsid w:val="00751D88"/>
    <w:rsid w:val="007522C6"/>
    <w:rsid w:val="00753662"/>
    <w:rsid w:val="0076068C"/>
    <w:rsid w:val="00762CF8"/>
    <w:rsid w:val="00762D82"/>
    <w:rsid w:val="00763B65"/>
    <w:rsid w:val="007657C7"/>
    <w:rsid w:val="00767D1B"/>
    <w:rsid w:val="007716CD"/>
    <w:rsid w:val="0077172A"/>
    <w:rsid w:val="007759F9"/>
    <w:rsid w:val="007765B4"/>
    <w:rsid w:val="00777A0C"/>
    <w:rsid w:val="00780F9F"/>
    <w:rsid w:val="00782967"/>
    <w:rsid w:val="00786F14"/>
    <w:rsid w:val="007902BD"/>
    <w:rsid w:val="007945DA"/>
    <w:rsid w:val="00794E98"/>
    <w:rsid w:val="007A04FA"/>
    <w:rsid w:val="007A3E83"/>
    <w:rsid w:val="007A731C"/>
    <w:rsid w:val="007B154C"/>
    <w:rsid w:val="007B2FD6"/>
    <w:rsid w:val="007B30BD"/>
    <w:rsid w:val="007B356E"/>
    <w:rsid w:val="007B3F21"/>
    <w:rsid w:val="007B5572"/>
    <w:rsid w:val="007B74FE"/>
    <w:rsid w:val="007C3130"/>
    <w:rsid w:val="007C3612"/>
    <w:rsid w:val="007C3D60"/>
    <w:rsid w:val="007C588E"/>
    <w:rsid w:val="007D4D61"/>
    <w:rsid w:val="007D58A9"/>
    <w:rsid w:val="007E0A2E"/>
    <w:rsid w:val="007E151E"/>
    <w:rsid w:val="007E1601"/>
    <w:rsid w:val="007E19F0"/>
    <w:rsid w:val="007E2D15"/>
    <w:rsid w:val="007E3B69"/>
    <w:rsid w:val="007E3BD3"/>
    <w:rsid w:val="008021D6"/>
    <w:rsid w:val="008027EC"/>
    <w:rsid w:val="008028A9"/>
    <w:rsid w:val="0080479A"/>
    <w:rsid w:val="00812D23"/>
    <w:rsid w:val="00822BE3"/>
    <w:rsid w:val="008343E4"/>
    <w:rsid w:val="00834867"/>
    <w:rsid w:val="008351B7"/>
    <w:rsid w:val="00841FBF"/>
    <w:rsid w:val="008436F9"/>
    <w:rsid w:val="00843B04"/>
    <w:rsid w:val="00847193"/>
    <w:rsid w:val="00867878"/>
    <w:rsid w:val="00872B97"/>
    <w:rsid w:val="008744EB"/>
    <w:rsid w:val="008749F6"/>
    <w:rsid w:val="0088323E"/>
    <w:rsid w:val="008870DB"/>
    <w:rsid w:val="0089028F"/>
    <w:rsid w:val="008A0E62"/>
    <w:rsid w:val="008A123A"/>
    <w:rsid w:val="008A1375"/>
    <w:rsid w:val="008A27F9"/>
    <w:rsid w:val="008A41DE"/>
    <w:rsid w:val="008A59E2"/>
    <w:rsid w:val="008A5FEA"/>
    <w:rsid w:val="008B1415"/>
    <w:rsid w:val="008B2301"/>
    <w:rsid w:val="008B56C8"/>
    <w:rsid w:val="008D129F"/>
    <w:rsid w:val="008D1606"/>
    <w:rsid w:val="008D58D3"/>
    <w:rsid w:val="008D5A10"/>
    <w:rsid w:val="008E12A9"/>
    <w:rsid w:val="008F31CE"/>
    <w:rsid w:val="008F380C"/>
    <w:rsid w:val="008F76B9"/>
    <w:rsid w:val="00900155"/>
    <w:rsid w:val="009010C9"/>
    <w:rsid w:val="009020E4"/>
    <w:rsid w:val="00902900"/>
    <w:rsid w:val="00910E40"/>
    <w:rsid w:val="00911413"/>
    <w:rsid w:val="0091756D"/>
    <w:rsid w:val="00924C90"/>
    <w:rsid w:val="0092504C"/>
    <w:rsid w:val="00926B7A"/>
    <w:rsid w:val="00940637"/>
    <w:rsid w:val="009410BD"/>
    <w:rsid w:val="009436D5"/>
    <w:rsid w:val="00946428"/>
    <w:rsid w:val="00953E57"/>
    <w:rsid w:val="00954EBC"/>
    <w:rsid w:val="0095591C"/>
    <w:rsid w:val="009560A8"/>
    <w:rsid w:val="00956113"/>
    <w:rsid w:val="00956EB7"/>
    <w:rsid w:val="00961500"/>
    <w:rsid w:val="00967B84"/>
    <w:rsid w:val="0097702D"/>
    <w:rsid w:val="009775EE"/>
    <w:rsid w:val="00981053"/>
    <w:rsid w:val="0098422C"/>
    <w:rsid w:val="00990B39"/>
    <w:rsid w:val="009936BB"/>
    <w:rsid w:val="00994DFE"/>
    <w:rsid w:val="009A1B74"/>
    <w:rsid w:val="009A42E5"/>
    <w:rsid w:val="009A4C30"/>
    <w:rsid w:val="009B0AAB"/>
    <w:rsid w:val="009B2121"/>
    <w:rsid w:val="009B6541"/>
    <w:rsid w:val="009C3D07"/>
    <w:rsid w:val="009C4F4E"/>
    <w:rsid w:val="009C56A4"/>
    <w:rsid w:val="009D11E2"/>
    <w:rsid w:val="009E2861"/>
    <w:rsid w:val="009F2FE1"/>
    <w:rsid w:val="009F2FF4"/>
    <w:rsid w:val="009F54C5"/>
    <w:rsid w:val="00A03D54"/>
    <w:rsid w:val="00A072E7"/>
    <w:rsid w:val="00A10952"/>
    <w:rsid w:val="00A13F57"/>
    <w:rsid w:val="00A1551F"/>
    <w:rsid w:val="00A1571B"/>
    <w:rsid w:val="00A1764C"/>
    <w:rsid w:val="00A21F96"/>
    <w:rsid w:val="00A223D3"/>
    <w:rsid w:val="00A27443"/>
    <w:rsid w:val="00A31D9F"/>
    <w:rsid w:val="00A33FB1"/>
    <w:rsid w:val="00A3490C"/>
    <w:rsid w:val="00A40B0E"/>
    <w:rsid w:val="00A41243"/>
    <w:rsid w:val="00A414A6"/>
    <w:rsid w:val="00A42DD6"/>
    <w:rsid w:val="00A43E43"/>
    <w:rsid w:val="00A5400D"/>
    <w:rsid w:val="00A62234"/>
    <w:rsid w:val="00A652D9"/>
    <w:rsid w:val="00A73728"/>
    <w:rsid w:val="00A74781"/>
    <w:rsid w:val="00A75253"/>
    <w:rsid w:val="00A76358"/>
    <w:rsid w:val="00A859A7"/>
    <w:rsid w:val="00A90E0B"/>
    <w:rsid w:val="00A91CAF"/>
    <w:rsid w:val="00A91F80"/>
    <w:rsid w:val="00A94BFA"/>
    <w:rsid w:val="00AA127C"/>
    <w:rsid w:val="00AA63E0"/>
    <w:rsid w:val="00AB3843"/>
    <w:rsid w:val="00AB405E"/>
    <w:rsid w:val="00AB497A"/>
    <w:rsid w:val="00AB77DA"/>
    <w:rsid w:val="00AC02C3"/>
    <w:rsid w:val="00AC0B9D"/>
    <w:rsid w:val="00AC188C"/>
    <w:rsid w:val="00AC4B64"/>
    <w:rsid w:val="00AC78E7"/>
    <w:rsid w:val="00AD2172"/>
    <w:rsid w:val="00AD2A68"/>
    <w:rsid w:val="00AD5D68"/>
    <w:rsid w:val="00AE0A55"/>
    <w:rsid w:val="00AE195F"/>
    <w:rsid w:val="00AE1DC3"/>
    <w:rsid w:val="00AE3EAE"/>
    <w:rsid w:val="00AE5B6A"/>
    <w:rsid w:val="00AE70D9"/>
    <w:rsid w:val="00AE7DE3"/>
    <w:rsid w:val="00AF272A"/>
    <w:rsid w:val="00AF58CE"/>
    <w:rsid w:val="00AF58F2"/>
    <w:rsid w:val="00B059B1"/>
    <w:rsid w:val="00B0756B"/>
    <w:rsid w:val="00B12FB3"/>
    <w:rsid w:val="00B16CB0"/>
    <w:rsid w:val="00B17352"/>
    <w:rsid w:val="00B17D53"/>
    <w:rsid w:val="00B22790"/>
    <w:rsid w:val="00B23480"/>
    <w:rsid w:val="00B24C89"/>
    <w:rsid w:val="00B256D4"/>
    <w:rsid w:val="00B267A9"/>
    <w:rsid w:val="00B27620"/>
    <w:rsid w:val="00B30A93"/>
    <w:rsid w:val="00B326BA"/>
    <w:rsid w:val="00B338B7"/>
    <w:rsid w:val="00B343F4"/>
    <w:rsid w:val="00B353D3"/>
    <w:rsid w:val="00B379A0"/>
    <w:rsid w:val="00B45782"/>
    <w:rsid w:val="00B46D9F"/>
    <w:rsid w:val="00B510FF"/>
    <w:rsid w:val="00B52E2A"/>
    <w:rsid w:val="00B53E31"/>
    <w:rsid w:val="00B540C4"/>
    <w:rsid w:val="00B5413B"/>
    <w:rsid w:val="00B56195"/>
    <w:rsid w:val="00B56A0D"/>
    <w:rsid w:val="00B666FD"/>
    <w:rsid w:val="00B671AE"/>
    <w:rsid w:val="00B728AE"/>
    <w:rsid w:val="00B7405A"/>
    <w:rsid w:val="00B74E51"/>
    <w:rsid w:val="00B76638"/>
    <w:rsid w:val="00B81CFB"/>
    <w:rsid w:val="00B8202A"/>
    <w:rsid w:val="00B82913"/>
    <w:rsid w:val="00B83032"/>
    <w:rsid w:val="00B93809"/>
    <w:rsid w:val="00B94DEB"/>
    <w:rsid w:val="00B9570F"/>
    <w:rsid w:val="00BA233A"/>
    <w:rsid w:val="00BB018D"/>
    <w:rsid w:val="00BB078C"/>
    <w:rsid w:val="00BB29A5"/>
    <w:rsid w:val="00BB67EB"/>
    <w:rsid w:val="00BB7663"/>
    <w:rsid w:val="00BD5E59"/>
    <w:rsid w:val="00BD70F0"/>
    <w:rsid w:val="00BE2CEB"/>
    <w:rsid w:val="00BF24A0"/>
    <w:rsid w:val="00BF3436"/>
    <w:rsid w:val="00BF6B61"/>
    <w:rsid w:val="00C00EF6"/>
    <w:rsid w:val="00C0363F"/>
    <w:rsid w:val="00C0410B"/>
    <w:rsid w:val="00C1073A"/>
    <w:rsid w:val="00C11A53"/>
    <w:rsid w:val="00C12744"/>
    <w:rsid w:val="00C14345"/>
    <w:rsid w:val="00C16CC6"/>
    <w:rsid w:val="00C172FE"/>
    <w:rsid w:val="00C21B5E"/>
    <w:rsid w:val="00C23DCD"/>
    <w:rsid w:val="00C271D1"/>
    <w:rsid w:val="00C27402"/>
    <w:rsid w:val="00C32436"/>
    <w:rsid w:val="00C3644C"/>
    <w:rsid w:val="00C37CD4"/>
    <w:rsid w:val="00C43E61"/>
    <w:rsid w:val="00C45337"/>
    <w:rsid w:val="00C47694"/>
    <w:rsid w:val="00C504E6"/>
    <w:rsid w:val="00C518E6"/>
    <w:rsid w:val="00C521B0"/>
    <w:rsid w:val="00C55C0C"/>
    <w:rsid w:val="00C56643"/>
    <w:rsid w:val="00C61E36"/>
    <w:rsid w:val="00C62181"/>
    <w:rsid w:val="00C6561A"/>
    <w:rsid w:val="00C6616A"/>
    <w:rsid w:val="00C7180E"/>
    <w:rsid w:val="00C7376A"/>
    <w:rsid w:val="00C744C0"/>
    <w:rsid w:val="00C76EEE"/>
    <w:rsid w:val="00C77809"/>
    <w:rsid w:val="00C77A6E"/>
    <w:rsid w:val="00C80FA0"/>
    <w:rsid w:val="00C85960"/>
    <w:rsid w:val="00C963D7"/>
    <w:rsid w:val="00C96855"/>
    <w:rsid w:val="00C96E84"/>
    <w:rsid w:val="00CA2636"/>
    <w:rsid w:val="00CA3C79"/>
    <w:rsid w:val="00CA3CA2"/>
    <w:rsid w:val="00CA4FC2"/>
    <w:rsid w:val="00CA73A7"/>
    <w:rsid w:val="00CB1851"/>
    <w:rsid w:val="00CB7F61"/>
    <w:rsid w:val="00CC092F"/>
    <w:rsid w:val="00CC4BED"/>
    <w:rsid w:val="00CC5D2B"/>
    <w:rsid w:val="00CD1A14"/>
    <w:rsid w:val="00CD5139"/>
    <w:rsid w:val="00CD64A6"/>
    <w:rsid w:val="00CE33B3"/>
    <w:rsid w:val="00CE49E7"/>
    <w:rsid w:val="00CE60CB"/>
    <w:rsid w:val="00CF67DD"/>
    <w:rsid w:val="00D0475C"/>
    <w:rsid w:val="00D15F8C"/>
    <w:rsid w:val="00D200DD"/>
    <w:rsid w:val="00D233C3"/>
    <w:rsid w:val="00D31743"/>
    <w:rsid w:val="00D50390"/>
    <w:rsid w:val="00D52E21"/>
    <w:rsid w:val="00D53DE0"/>
    <w:rsid w:val="00D55A31"/>
    <w:rsid w:val="00D5605A"/>
    <w:rsid w:val="00D60BCD"/>
    <w:rsid w:val="00D62F3C"/>
    <w:rsid w:val="00D63E13"/>
    <w:rsid w:val="00D67211"/>
    <w:rsid w:val="00D70403"/>
    <w:rsid w:val="00D719B4"/>
    <w:rsid w:val="00D72D7D"/>
    <w:rsid w:val="00D80246"/>
    <w:rsid w:val="00D8081B"/>
    <w:rsid w:val="00D80A25"/>
    <w:rsid w:val="00D83B7C"/>
    <w:rsid w:val="00D83F0B"/>
    <w:rsid w:val="00D8428B"/>
    <w:rsid w:val="00D869DD"/>
    <w:rsid w:val="00D87A40"/>
    <w:rsid w:val="00D90183"/>
    <w:rsid w:val="00D95ED0"/>
    <w:rsid w:val="00D963F3"/>
    <w:rsid w:val="00DA16F0"/>
    <w:rsid w:val="00DA438D"/>
    <w:rsid w:val="00DA4924"/>
    <w:rsid w:val="00DA4E04"/>
    <w:rsid w:val="00DA6A35"/>
    <w:rsid w:val="00DA6F61"/>
    <w:rsid w:val="00DA72B0"/>
    <w:rsid w:val="00DB1E25"/>
    <w:rsid w:val="00DB1EDF"/>
    <w:rsid w:val="00DC1BC0"/>
    <w:rsid w:val="00DC282A"/>
    <w:rsid w:val="00DC3608"/>
    <w:rsid w:val="00DC68BF"/>
    <w:rsid w:val="00DD2A61"/>
    <w:rsid w:val="00DD3D23"/>
    <w:rsid w:val="00DD4051"/>
    <w:rsid w:val="00DD4869"/>
    <w:rsid w:val="00DD4E6F"/>
    <w:rsid w:val="00DD565C"/>
    <w:rsid w:val="00DD7342"/>
    <w:rsid w:val="00DE1091"/>
    <w:rsid w:val="00DE1284"/>
    <w:rsid w:val="00DE2309"/>
    <w:rsid w:val="00DE4D01"/>
    <w:rsid w:val="00DE58C8"/>
    <w:rsid w:val="00DE7962"/>
    <w:rsid w:val="00E00667"/>
    <w:rsid w:val="00E02E0D"/>
    <w:rsid w:val="00E04B2F"/>
    <w:rsid w:val="00E04C7C"/>
    <w:rsid w:val="00E05D0E"/>
    <w:rsid w:val="00E06675"/>
    <w:rsid w:val="00E06B23"/>
    <w:rsid w:val="00E07DB4"/>
    <w:rsid w:val="00E160E9"/>
    <w:rsid w:val="00E17AE6"/>
    <w:rsid w:val="00E2165C"/>
    <w:rsid w:val="00E21B58"/>
    <w:rsid w:val="00E31DC4"/>
    <w:rsid w:val="00E325CA"/>
    <w:rsid w:val="00E33111"/>
    <w:rsid w:val="00E34534"/>
    <w:rsid w:val="00E345DC"/>
    <w:rsid w:val="00E35C3E"/>
    <w:rsid w:val="00E36123"/>
    <w:rsid w:val="00E36525"/>
    <w:rsid w:val="00E371D3"/>
    <w:rsid w:val="00E37437"/>
    <w:rsid w:val="00E46FED"/>
    <w:rsid w:val="00E50DCC"/>
    <w:rsid w:val="00E52C97"/>
    <w:rsid w:val="00E64FCB"/>
    <w:rsid w:val="00E701C2"/>
    <w:rsid w:val="00E731F6"/>
    <w:rsid w:val="00E73BEC"/>
    <w:rsid w:val="00E76985"/>
    <w:rsid w:val="00E8102C"/>
    <w:rsid w:val="00E852B0"/>
    <w:rsid w:val="00E93302"/>
    <w:rsid w:val="00E93657"/>
    <w:rsid w:val="00E9384E"/>
    <w:rsid w:val="00E9642F"/>
    <w:rsid w:val="00E97306"/>
    <w:rsid w:val="00EA0F12"/>
    <w:rsid w:val="00EA1531"/>
    <w:rsid w:val="00EA30E6"/>
    <w:rsid w:val="00EA52E7"/>
    <w:rsid w:val="00EA57C2"/>
    <w:rsid w:val="00EA5A25"/>
    <w:rsid w:val="00EB4E13"/>
    <w:rsid w:val="00EB70A4"/>
    <w:rsid w:val="00EB7274"/>
    <w:rsid w:val="00EB7281"/>
    <w:rsid w:val="00EB77BE"/>
    <w:rsid w:val="00EC2FF7"/>
    <w:rsid w:val="00EC36DC"/>
    <w:rsid w:val="00EC3B00"/>
    <w:rsid w:val="00EC4492"/>
    <w:rsid w:val="00EC5EA1"/>
    <w:rsid w:val="00ED2B02"/>
    <w:rsid w:val="00ED423C"/>
    <w:rsid w:val="00ED5D2B"/>
    <w:rsid w:val="00ED6190"/>
    <w:rsid w:val="00ED6FF2"/>
    <w:rsid w:val="00EE0B11"/>
    <w:rsid w:val="00EE149B"/>
    <w:rsid w:val="00EE6976"/>
    <w:rsid w:val="00EE7D9C"/>
    <w:rsid w:val="00EF102F"/>
    <w:rsid w:val="00F03732"/>
    <w:rsid w:val="00F0473C"/>
    <w:rsid w:val="00F07315"/>
    <w:rsid w:val="00F10AF0"/>
    <w:rsid w:val="00F3266D"/>
    <w:rsid w:val="00F4312C"/>
    <w:rsid w:val="00F439F6"/>
    <w:rsid w:val="00F56BA0"/>
    <w:rsid w:val="00F56BD9"/>
    <w:rsid w:val="00F57598"/>
    <w:rsid w:val="00F605BD"/>
    <w:rsid w:val="00F64C2D"/>
    <w:rsid w:val="00F672C2"/>
    <w:rsid w:val="00F67EA4"/>
    <w:rsid w:val="00F72B2E"/>
    <w:rsid w:val="00F75B99"/>
    <w:rsid w:val="00F80A4F"/>
    <w:rsid w:val="00F8119A"/>
    <w:rsid w:val="00F81E6E"/>
    <w:rsid w:val="00F836D4"/>
    <w:rsid w:val="00F848FC"/>
    <w:rsid w:val="00F85737"/>
    <w:rsid w:val="00F8691E"/>
    <w:rsid w:val="00F8764A"/>
    <w:rsid w:val="00F91E41"/>
    <w:rsid w:val="00FA0A01"/>
    <w:rsid w:val="00FA4FDF"/>
    <w:rsid w:val="00FA611D"/>
    <w:rsid w:val="00FB12C8"/>
    <w:rsid w:val="00FB38F5"/>
    <w:rsid w:val="00FC4EDE"/>
    <w:rsid w:val="00FD52B5"/>
    <w:rsid w:val="00FD7FAA"/>
    <w:rsid w:val="00FE174F"/>
    <w:rsid w:val="00FE35BE"/>
    <w:rsid w:val="00FF40EE"/>
    <w:rsid w:val="00FF4E56"/>
    <w:rsid w:val="039B1808"/>
    <w:rsid w:val="174C2F85"/>
    <w:rsid w:val="273C35D0"/>
    <w:rsid w:val="284F7B68"/>
    <w:rsid w:val="3841258F"/>
    <w:rsid w:val="3A681AD4"/>
    <w:rsid w:val="4EAC5A72"/>
    <w:rsid w:val="66AA07BB"/>
    <w:rsid w:val="685029A2"/>
    <w:rsid w:val="6CB1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ajorEastAsia" w:cstheme="minorBidi"/>
      <w:sz w:val="22"/>
      <w:lang w:val="en-US" w:eastAsia="zh-CN" w:bidi="ar-SA"/>
    </w:rPr>
  </w:style>
  <w:style w:type="paragraph" w:styleId="2">
    <w:name w:val="heading 1"/>
    <w:basedOn w:val="1"/>
    <w:next w:val="1"/>
    <w:link w:val="37"/>
    <w:qFormat/>
    <w:uiPriority w:val="9"/>
    <w:pPr>
      <w:pBdr>
        <w:top w:val="single" w:color="4F81BD" w:themeColor="accent1" w:sz="24" w:space="0"/>
        <w:left w:val="single" w:color="4F81BD" w:themeColor="accent1" w:sz="24" w:space="0"/>
        <w:bottom w:val="single" w:color="4F81BD" w:themeColor="accent1" w:sz="24" w:space="0"/>
        <w:right w:val="single" w:color="4F81BD" w:themeColor="accent1" w:sz="24" w:space="0"/>
      </w:pBdr>
      <w:shd w:val="clear" w:color="auto" w:fill="4F81BD" w:themeFill="accent1"/>
      <w:spacing w:after="0"/>
      <w:outlineLvl w:val="0"/>
    </w:pPr>
    <w:rPr>
      <w:caps/>
      <w:color w:val="FFFFFF" w:themeColor="background1"/>
      <w:spacing w:val="15"/>
      <w:szCs w:val="22"/>
      <w14:textFill>
        <w14:solidFill>
          <w14:schemeClr w14:val="bg1"/>
        </w14:solidFill>
      </w14:textFill>
    </w:rPr>
  </w:style>
  <w:style w:type="paragraph" w:styleId="3">
    <w:name w:val="heading 2"/>
    <w:basedOn w:val="1"/>
    <w:next w:val="1"/>
    <w:link w:val="38"/>
    <w:unhideWhenUsed/>
    <w:qFormat/>
    <w:uiPriority w:val="9"/>
    <w:pPr>
      <w:pBdr>
        <w:top w:val="single" w:color="DBE5F1" w:themeColor="accent1" w:themeTint="33" w:sz="24" w:space="0"/>
        <w:left w:val="single" w:color="DBE5F1" w:themeColor="accent1" w:themeTint="33" w:sz="24" w:space="0"/>
        <w:bottom w:val="single" w:color="DBE5F1" w:themeColor="accent1" w:themeTint="33" w:sz="24" w:space="0"/>
        <w:right w:val="single" w:color="DBE5F1" w:themeColor="accent1" w:themeTint="33" w:sz="24" w:space="0"/>
      </w:pBdr>
      <w:shd w:val="clear" w:color="auto" w:fill="DBE5F1" w:themeFill="accent1" w:themeFillTint="33"/>
      <w:spacing w:after="0"/>
      <w:outlineLvl w:val="1"/>
    </w:pPr>
    <w:rPr>
      <w:caps/>
      <w:spacing w:val="15"/>
    </w:rPr>
  </w:style>
  <w:style w:type="paragraph" w:styleId="4">
    <w:name w:val="heading 3"/>
    <w:basedOn w:val="1"/>
    <w:next w:val="1"/>
    <w:link w:val="39"/>
    <w:unhideWhenUsed/>
    <w:qFormat/>
    <w:uiPriority w:val="9"/>
    <w:pPr>
      <w:pBdr>
        <w:top w:val="single" w:color="4F81BD" w:themeColor="accent1" w:sz="6" w:space="2"/>
      </w:pBdr>
      <w:spacing w:before="300" w:after="0"/>
      <w:outlineLvl w:val="2"/>
    </w:pPr>
    <w:rPr>
      <w:caps/>
      <w:color w:val="254061" w:themeColor="accent1" w:themeShade="80"/>
      <w:spacing w:val="15"/>
    </w:rPr>
  </w:style>
  <w:style w:type="paragraph" w:styleId="5">
    <w:name w:val="heading 4"/>
    <w:basedOn w:val="1"/>
    <w:next w:val="1"/>
    <w:link w:val="40"/>
    <w:unhideWhenUsed/>
    <w:qFormat/>
    <w:uiPriority w:val="9"/>
    <w:pPr>
      <w:pBdr>
        <w:top w:val="dotted" w:color="4F81BD" w:themeColor="accent1" w:sz="6" w:space="2"/>
      </w:pBdr>
      <w:spacing w:before="200" w:after="0"/>
      <w:outlineLvl w:val="3"/>
    </w:pPr>
    <w:rPr>
      <w:caps/>
      <w:color w:val="376092" w:themeColor="accent1" w:themeShade="BF"/>
      <w:spacing w:val="10"/>
    </w:rPr>
  </w:style>
  <w:style w:type="paragraph" w:styleId="6">
    <w:name w:val="heading 5"/>
    <w:basedOn w:val="1"/>
    <w:next w:val="1"/>
    <w:link w:val="41"/>
    <w:unhideWhenUsed/>
    <w:qFormat/>
    <w:uiPriority w:val="9"/>
    <w:pPr>
      <w:pBdr>
        <w:bottom w:val="single" w:color="4F81BD" w:themeColor="accent1" w:sz="6" w:space="1"/>
      </w:pBdr>
      <w:spacing w:before="200" w:after="0"/>
      <w:outlineLvl w:val="4"/>
    </w:pPr>
    <w:rPr>
      <w:caps/>
      <w:color w:val="376092" w:themeColor="accent1" w:themeShade="BF"/>
      <w:spacing w:val="10"/>
    </w:rPr>
  </w:style>
  <w:style w:type="paragraph" w:styleId="7">
    <w:name w:val="heading 6"/>
    <w:basedOn w:val="1"/>
    <w:next w:val="1"/>
    <w:link w:val="48"/>
    <w:unhideWhenUsed/>
    <w:qFormat/>
    <w:uiPriority w:val="9"/>
    <w:pPr>
      <w:pBdr>
        <w:bottom w:val="dotted" w:color="4F81BD" w:themeColor="accent1" w:sz="6" w:space="1"/>
      </w:pBdr>
      <w:spacing w:before="200" w:after="0"/>
      <w:outlineLvl w:val="5"/>
    </w:pPr>
    <w:rPr>
      <w:caps/>
      <w:color w:val="376092" w:themeColor="accent1" w:themeShade="BF"/>
      <w:spacing w:val="10"/>
    </w:rPr>
  </w:style>
  <w:style w:type="paragraph" w:styleId="8">
    <w:name w:val="heading 7"/>
    <w:basedOn w:val="1"/>
    <w:next w:val="1"/>
    <w:link w:val="49"/>
    <w:unhideWhenUsed/>
    <w:qFormat/>
    <w:uiPriority w:val="9"/>
    <w:pPr>
      <w:spacing w:before="200" w:after="0"/>
      <w:outlineLvl w:val="6"/>
    </w:pPr>
    <w:rPr>
      <w:caps/>
      <w:color w:val="376092" w:themeColor="accent1" w:themeShade="BF"/>
      <w:spacing w:val="10"/>
    </w:rPr>
  </w:style>
  <w:style w:type="paragraph" w:styleId="9">
    <w:name w:val="heading 8"/>
    <w:basedOn w:val="1"/>
    <w:next w:val="1"/>
    <w:link w:val="50"/>
    <w:semiHidden/>
    <w:unhideWhenUsed/>
    <w:qFormat/>
    <w:uiPriority w:val="9"/>
    <w:pPr>
      <w:spacing w:before="200" w:after="0"/>
      <w:outlineLvl w:val="7"/>
    </w:pPr>
    <w:rPr>
      <w:caps/>
      <w:spacing w:val="10"/>
      <w:sz w:val="18"/>
      <w:szCs w:val="18"/>
    </w:rPr>
  </w:style>
  <w:style w:type="paragraph" w:styleId="10">
    <w:name w:val="heading 9"/>
    <w:basedOn w:val="1"/>
    <w:next w:val="1"/>
    <w:link w:val="51"/>
    <w:semiHidden/>
    <w:unhideWhenUsed/>
    <w:qFormat/>
    <w:uiPriority w:val="9"/>
    <w:pPr>
      <w:spacing w:before="200" w:after="0"/>
      <w:outlineLvl w:val="8"/>
    </w:pPr>
    <w:rPr>
      <w:i/>
      <w:iCs/>
      <w:caps/>
      <w:spacing w:val="10"/>
      <w:sz w:val="18"/>
      <w:szCs w:val="18"/>
    </w:rPr>
  </w:style>
  <w:style w:type="character" w:default="1" w:styleId="28">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1260"/>
    </w:pPr>
    <w:rPr>
      <w:szCs w:val="18"/>
    </w:rPr>
  </w:style>
  <w:style w:type="paragraph" w:styleId="12">
    <w:name w:val="caption"/>
    <w:basedOn w:val="1"/>
    <w:next w:val="1"/>
    <w:unhideWhenUsed/>
    <w:qFormat/>
    <w:uiPriority w:val="35"/>
    <w:rPr>
      <w:b/>
      <w:bCs/>
      <w:color w:val="376092" w:themeColor="accent1" w:themeShade="BF"/>
      <w:sz w:val="16"/>
      <w:szCs w:val="16"/>
    </w:rPr>
  </w:style>
  <w:style w:type="paragraph" w:styleId="13">
    <w:name w:val="Document Map"/>
    <w:basedOn w:val="1"/>
    <w:link w:val="42"/>
    <w:semiHidden/>
    <w:unhideWhenUsed/>
    <w:qFormat/>
    <w:uiPriority w:val="99"/>
    <w:rPr>
      <w:rFonts w:ascii="宋体" w:eastAsia="宋体"/>
      <w:szCs w:val="18"/>
    </w:rPr>
  </w:style>
  <w:style w:type="paragraph" w:styleId="14">
    <w:name w:val="annotation text"/>
    <w:basedOn w:val="1"/>
    <w:semiHidden/>
    <w:unhideWhenUsed/>
    <w:qFormat/>
    <w:uiPriority w:val="99"/>
    <w:pPr>
      <w:jc w:val="left"/>
    </w:pPr>
  </w:style>
  <w:style w:type="paragraph" w:styleId="15">
    <w:name w:val="toc 5"/>
    <w:basedOn w:val="1"/>
    <w:next w:val="1"/>
    <w:unhideWhenUsed/>
    <w:qFormat/>
    <w:uiPriority w:val="39"/>
    <w:pPr>
      <w:ind w:left="840"/>
    </w:pPr>
    <w:rPr>
      <w:szCs w:val="18"/>
    </w:rPr>
  </w:style>
  <w:style w:type="paragraph" w:styleId="16">
    <w:name w:val="toc 3"/>
    <w:basedOn w:val="1"/>
    <w:next w:val="1"/>
    <w:unhideWhenUsed/>
    <w:qFormat/>
    <w:uiPriority w:val="39"/>
    <w:pPr>
      <w:ind w:left="420"/>
    </w:pPr>
    <w:rPr>
      <w:i/>
      <w:iCs/>
    </w:rPr>
  </w:style>
  <w:style w:type="paragraph" w:styleId="17">
    <w:name w:val="toc 8"/>
    <w:basedOn w:val="1"/>
    <w:next w:val="1"/>
    <w:unhideWhenUsed/>
    <w:qFormat/>
    <w:uiPriority w:val="39"/>
    <w:pPr>
      <w:ind w:left="1470"/>
    </w:pPr>
    <w:rPr>
      <w:szCs w:val="18"/>
    </w:rPr>
  </w:style>
  <w:style w:type="paragraph" w:styleId="18">
    <w:name w:val="Balloon Text"/>
    <w:basedOn w:val="1"/>
    <w:link w:val="44"/>
    <w:semiHidden/>
    <w:unhideWhenUsed/>
    <w:qFormat/>
    <w:uiPriority w:val="99"/>
    <w:rPr>
      <w:szCs w:val="18"/>
    </w:rPr>
  </w:style>
  <w:style w:type="paragraph" w:styleId="19">
    <w:name w:val="footer"/>
    <w:basedOn w:val="1"/>
    <w:link w:val="36"/>
    <w:unhideWhenUsed/>
    <w:qFormat/>
    <w:uiPriority w:val="99"/>
    <w:pPr>
      <w:tabs>
        <w:tab w:val="center" w:pos="4153"/>
        <w:tab w:val="right" w:pos="8306"/>
      </w:tabs>
      <w:snapToGrid w:val="0"/>
    </w:pPr>
    <w:rPr>
      <w:szCs w:val="18"/>
    </w:rPr>
  </w:style>
  <w:style w:type="paragraph" w:styleId="20">
    <w:name w:val="header"/>
    <w:basedOn w:val="1"/>
    <w:link w:val="35"/>
    <w:unhideWhenUsed/>
    <w:qFormat/>
    <w:uiPriority w:val="99"/>
    <w:pPr>
      <w:pBdr>
        <w:bottom w:val="single" w:color="auto" w:sz="6" w:space="1"/>
      </w:pBdr>
      <w:tabs>
        <w:tab w:val="center" w:pos="4153"/>
        <w:tab w:val="right" w:pos="8306"/>
      </w:tabs>
      <w:snapToGrid w:val="0"/>
      <w:jc w:val="center"/>
    </w:pPr>
    <w:rPr>
      <w:szCs w:val="18"/>
    </w:rPr>
  </w:style>
  <w:style w:type="paragraph" w:styleId="21">
    <w:name w:val="toc 1"/>
    <w:basedOn w:val="1"/>
    <w:next w:val="1"/>
    <w:unhideWhenUsed/>
    <w:qFormat/>
    <w:uiPriority w:val="39"/>
    <w:pPr>
      <w:spacing w:before="120" w:after="120"/>
    </w:pPr>
    <w:rPr>
      <w:b/>
      <w:bCs/>
      <w:caps/>
    </w:rPr>
  </w:style>
  <w:style w:type="paragraph" w:styleId="22">
    <w:name w:val="toc 4"/>
    <w:basedOn w:val="1"/>
    <w:next w:val="1"/>
    <w:unhideWhenUsed/>
    <w:qFormat/>
    <w:uiPriority w:val="39"/>
    <w:pPr>
      <w:ind w:left="630"/>
    </w:pPr>
    <w:rPr>
      <w:szCs w:val="18"/>
    </w:rPr>
  </w:style>
  <w:style w:type="paragraph" w:styleId="23">
    <w:name w:val="Subtitle"/>
    <w:basedOn w:val="1"/>
    <w:next w:val="1"/>
    <w:link w:val="53"/>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24">
    <w:name w:val="toc 6"/>
    <w:basedOn w:val="1"/>
    <w:next w:val="1"/>
    <w:unhideWhenUsed/>
    <w:qFormat/>
    <w:uiPriority w:val="39"/>
    <w:pPr>
      <w:ind w:left="1050"/>
    </w:pPr>
    <w:rPr>
      <w:szCs w:val="18"/>
    </w:rPr>
  </w:style>
  <w:style w:type="paragraph" w:styleId="25">
    <w:name w:val="toc 2"/>
    <w:basedOn w:val="1"/>
    <w:next w:val="1"/>
    <w:unhideWhenUsed/>
    <w:qFormat/>
    <w:uiPriority w:val="39"/>
    <w:pPr>
      <w:ind w:left="210"/>
    </w:pPr>
    <w:rPr>
      <w:smallCaps/>
    </w:rPr>
  </w:style>
  <w:style w:type="paragraph" w:styleId="26">
    <w:name w:val="toc 9"/>
    <w:basedOn w:val="1"/>
    <w:next w:val="1"/>
    <w:unhideWhenUsed/>
    <w:qFormat/>
    <w:uiPriority w:val="39"/>
    <w:pPr>
      <w:ind w:left="1680"/>
    </w:pPr>
    <w:rPr>
      <w:szCs w:val="18"/>
    </w:rPr>
  </w:style>
  <w:style w:type="paragraph" w:styleId="27">
    <w:name w:val="Title"/>
    <w:basedOn w:val="1"/>
    <w:next w:val="1"/>
    <w:link w:val="52"/>
    <w:qFormat/>
    <w:uiPriority w:val="10"/>
    <w:pPr>
      <w:spacing w:before="0" w:after="0"/>
    </w:pPr>
    <w:rPr>
      <w:rFonts w:asciiTheme="majorHAnsi" w:hAnsiTheme="majorHAnsi" w:cstheme="majorBidi"/>
      <w:caps/>
      <w:color w:val="4F81BD" w:themeColor="accent1"/>
      <w:spacing w:val="10"/>
      <w:sz w:val="52"/>
      <w:szCs w:val="52"/>
      <w14:textFill>
        <w14:solidFill>
          <w14:schemeClr w14:val="accent1"/>
        </w14:solidFill>
      </w14:textFill>
    </w:rPr>
  </w:style>
  <w:style w:type="character" w:styleId="29">
    <w:name w:val="Strong"/>
    <w:qFormat/>
    <w:uiPriority w:val="22"/>
    <w:rPr>
      <w:b/>
      <w:bCs/>
    </w:rPr>
  </w:style>
  <w:style w:type="character" w:styleId="30">
    <w:name w:val="FollowedHyperlink"/>
    <w:basedOn w:val="28"/>
    <w:semiHidden/>
    <w:unhideWhenUsed/>
    <w:qFormat/>
    <w:uiPriority w:val="99"/>
    <w:rPr>
      <w:color w:val="800080" w:themeColor="followedHyperlink"/>
      <w:u w:val="single"/>
      <w14:textFill>
        <w14:solidFill>
          <w14:schemeClr w14:val="folHlink"/>
        </w14:solidFill>
      </w14:textFill>
    </w:rPr>
  </w:style>
  <w:style w:type="character" w:styleId="31">
    <w:name w:val="Emphasis"/>
    <w:qFormat/>
    <w:uiPriority w:val="20"/>
    <w:rPr>
      <w:caps/>
      <w:color w:val="254061" w:themeColor="accent1" w:themeShade="80"/>
      <w:spacing w:val="5"/>
    </w:rPr>
  </w:style>
  <w:style w:type="character" w:styleId="32">
    <w:name w:val="Hyperlink"/>
    <w:basedOn w:val="28"/>
    <w:unhideWhenUsed/>
    <w:qFormat/>
    <w:uiPriority w:val="99"/>
    <w:rPr>
      <w:color w:val="0000FF" w:themeColor="hyperlink"/>
      <w:u w:val="single"/>
      <w14:textFill>
        <w14:solidFill>
          <w14:schemeClr w14:val="hlink"/>
        </w14:solidFill>
      </w14:textFill>
    </w:rPr>
  </w:style>
  <w:style w:type="table" w:styleId="34">
    <w:name w:val="Table Grid"/>
    <w:basedOn w:val="3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35">
    <w:name w:val="页眉 Char"/>
    <w:basedOn w:val="28"/>
    <w:link w:val="20"/>
    <w:qFormat/>
    <w:uiPriority w:val="99"/>
    <w:rPr>
      <w:sz w:val="18"/>
      <w:szCs w:val="18"/>
    </w:rPr>
  </w:style>
  <w:style w:type="character" w:customStyle="1" w:styleId="36">
    <w:name w:val="页脚 Char"/>
    <w:basedOn w:val="28"/>
    <w:link w:val="19"/>
    <w:qFormat/>
    <w:uiPriority w:val="99"/>
    <w:rPr>
      <w:sz w:val="18"/>
      <w:szCs w:val="18"/>
    </w:rPr>
  </w:style>
  <w:style w:type="character" w:customStyle="1" w:styleId="37">
    <w:name w:val="标题 1 Char"/>
    <w:basedOn w:val="28"/>
    <w:link w:val="2"/>
    <w:qFormat/>
    <w:uiPriority w:val="9"/>
    <w:rPr>
      <w:caps/>
      <w:color w:val="FFFFFF" w:themeColor="background1"/>
      <w:spacing w:val="15"/>
      <w:sz w:val="22"/>
      <w:szCs w:val="22"/>
      <w:shd w:val="clear" w:color="auto" w:fill="4F81BD" w:themeFill="accent1"/>
      <w14:textFill>
        <w14:solidFill>
          <w14:schemeClr w14:val="bg1"/>
        </w14:solidFill>
      </w14:textFill>
    </w:rPr>
  </w:style>
  <w:style w:type="character" w:customStyle="1" w:styleId="38">
    <w:name w:val="标题 2 Char"/>
    <w:basedOn w:val="28"/>
    <w:link w:val="3"/>
    <w:qFormat/>
    <w:uiPriority w:val="9"/>
    <w:rPr>
      <w:caps/>
      <w:spacing w:val="15"/>
      <w:shd w:val="clear" w:color="auto" w:fill="DBE5F1" w:themeFill="accent1" w:themeFillTint="33"/>
    </w:rPr>
  </w:style>
  <w:style w:type="character" w:customStyle="1" w:styleId="39">
    <w:name w:val="标题 3 Char"/>
    <w:basedOn w:val="28"/>
    <w:link w:val="4"/>
    <w:qFormat/>
    <w:uiPriority w:val="9"/>
    <w:rPr>
      <w:caps/>
      <w:color w:val="254061" w:themeColor="accent1" w:themeShade="80"/>
      <w:spacing w:val="15"/>
    </w:rPr>
  </w:style>
  <w:style w:type="character" w:customStyle="1" w:styleId="40">
    <w:name w:val="标题 4 Char"/>
    <w:basedOn w:val="28"/>
    <w:link w:val="5"/>
    <w:qFormat/>
    <w:uiPriority w:val="9"/>
    <w:rPr>
      <w:caps/>
      <w:color w:val="376092" w:themeColor="accent1" w:themeShade="BF"/>
      <w:spacing w:val="10"/>
    </w:rPr>
  </w:style>
  <w:style w:type="character" w:customStyle="1" w:styleId="41">
    <w:name w:val="标题 5 Char"/>
    <w:basedOn w:val="28"/>
    <w:link w:val="6"/>
    <w:qFormat/>
    <w:uiPriority w:val="9"/>
    <w:rPr>
      <w:caps/>
      <w:color w:val="376092" w:themeColor="accent1" w:themeShade="BF"/>
      <w:spacing w:val="10"/>
    </w:rPr>
  </w:style>
  <w:style w:type="character" w:customStyle="1" w:styleId="42">
    <w:name w:val="文档结构图 Char"/>
    <w:basedOn w:val="28"/>
    <w:link w:val="13"/>
    <w:semiHidden/>
    <w:qFormat/>
    <w:uiPriority w:val="99"/>
    <w:rPr>
      <w:rFonts w:ascii="宋体" w:eastAsia="宋体"/>
      <w:sz w:val="18"/>
      <w:szCs w:val="18"/>
    </w:rPr>
  </w:style>
  <w:style w:type="paragraph" w:styleId="43">
    <w:name w:val="List Paragraph"/>
    <w:basedOn w:val="1"/>
    <w:qFormat/>
    <w:uiPriority w:val="34"/>
    <w:pPr>
      <w:ind w:firstLine="420" w:firstLineChars="200"/>
    </w:pPr>
  </w:style>
  <w:style w:type="character" w:customStyle="1" w:styleId="44">
    <w:name w:val="批注框文本 Char"/>
    <w:basedOn w:val="28"/>
    <w:link w:val="18"/>
    <w:semiHidden/>
    <w:qFormat/>
    <w:uiPriority w:val="99"/>
    <w:rPr>
      <w:sz w:val="18"/>
      <w:szCs w:val="18"/>
    </w:rPr>
  </w:style>
  <w:style w:type="paragraph" w:customStyle="1" w:styleId="45">
    <w:name w:val="TOC Heading"/>
    <w:basedOn w:val="2"/>
    <w:next w:val="1"/>
    <w:unhideWhenUsed/>
    <w:qFormat/>
    <w:uiPriority w:val="39"/>
    <w:pPr>
      <w:outlineLvl w:val="9"/>
    </w:pPr>
  </w:style>
  <w:style w:type="table" w:customStyle="1" w:styleId="46">
    <w:name w:val="浅色列表1"/>
    <w:basedOn w:val="33"/>
    <w:qFormat/>
    <w:uiPriority w:val="61"/>
    <w:rPr>
      <w:rFonts w:eastAsia="Times New Roman"/>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Lines="0" w:beforeAutospacing="0" w:afterLines="0" w:afterAutospacing="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47">
    <w:name w:val="浅色列表 - 强调文字颜色 11"/>
    <w:basedOn w:val="33"/>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48">
    <w:name w:val="标题 6 Char"/>
    <w:basedOn w:val="28"/>
    <w:link w:val="7"/>
    <w:semiHidden/>
    <w:qFormat/>
    <w:uiPriority w:val="9"/>
    <w:rPr>
      <w:caps/>
      <w:color w:val="376092" w:themeColor="accent1" w:themeShade="BF"/>
      <w:spacing w:val="10"/>
    </w:rPr>
  </w:style>
  <w:style w:type="character" w:customStyle="1" w:styleId="49">
    <w:name w:val="标题 7 Char"/>
    <w:basedOn w:val="28"/>
    <w:link w:val="8"/>
    <w:semiHidden/>
    <w:qFormat/>
    <w:uiPriority w:val="9"/>
    <w:rPr>
      <w:caps/>
      <w:color w:val="376092" w:themeColor="accent1" w:themeShade="BF"/>
      <w:spacing w:val="10"/>
    </w:rPr>
  </w:style>
  <w:style w:type="character" w:customStyle="1" w:styleId="50">
    <w:name w:val="标题 8 Char"/>
    <w:basedOn w:val="28"/>
    <w:link w:val="9"/>
    <w:semiHidden/>
    <w:qFormat/>
    <w:uiPriority w:val="9"/>
    <w:rPr>
      <w:caps/>
      <w:spacing w:val="10"/>
      <w:sz w:val="18"/>
      <w:szCs w:val="18"/>
    </w:rPr>
  </w:style>
  <w:style w:type="character" w:customStyle="1" w:styleId="51">
    <w:name w:val="标题 9 Char"/>
    <w:basedOn w:val="28"/>
    <w:link w:val="10"/>
    <w:semiHidden/>
    <w:qFormat/>
    <w:uiPriority w:val="9"/>
    <w:rPr>
      <w:i/>
      <w:iCs/>
      <w:caps/>
      <w:spacing w:val="10"/>
      <w:sz w:val="18"/>
      <w:szCs w:val="18"/>
    </w:rPr>
  </w:style>
  <w:style w:type="character" w:customStyle="1" w:styleId="52">
    <w:name w:val="标题 Char"/>
    <w:basedOn w:val="28"/>
    <w:link w:val="27"/>
    <w:qFormat/>
    <w:uiPriority w:val="10"/>
    <w:rPr>
      <w:rFonts w:asciiTheme="majorHAnsi" w:hAnsiTheme="majorHAnsi" w:eastAsiaTheme="majorEastAsia" w:cstheme="majorBidi"/>
      <w:caps/>
      <w:color w:val="4F81BD" w:themeColor="accent1"/>
      <w:spacing w:val="10"/>
      <w:sz w:val="52"/>
      <w:szCs w:val="52"/>
      <w14:textFill>
        <w14:solidFill>
          <w14:schemeClr w14:val="accent1"/>
        </w14:solidFill>
      </w14:textFill>
    </w:rPr>
  </w:style>
  <w:style w:type="character" w:customStyle="1" w:styleId="53">
    <w:name w:val="副标题 Char"/>
    <w:basedOn w:val="28"/>
    <w:link w:val="23"/>
    <w:qFormat/>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styleId="54">
    <w:name w:val="No Spacing"/>
    <w:qFormat/>
    <w:uiPriority w:val="1"/>
    <w:pPr>
      <w:spacing w:before="100" w:after="0" w:line="240" w:lineRule="auto"/>
    </w:pPr>
    <w:rPr>
      <w:rFonts w:asciiTheme="minorHAnsi" w:hAnsiTheme="minorHAnsi" w:eastAsiaTheme="minorEastAsia" w:cstheme="minorBidi"/>
      <w:lang w:val="en-US" w:eastAsia="zh-CN" w:bidi="ar-SA"/>
    </w:rPr>
  </w:style>
  <w:style w:type="paragraph" w:styleId="55">
    <w:name w:val="Quote"/>
    <w:basedOn w:val="1"/>
    <w:next w:val="1"/>
    <w:link w:val="56"/>
    <w:qFormat/>
    <w:uiPriority w:val="29"/>
    <w:rPr>
      <w:i/>
      <w:iCs/>
      <w:sz w:val="24"/>
      <w:szCs w:val="24"/>
    </w:rPr>
  </w:style>
  <w:style w:type="character" w:customStyle="1" w:styleId="56">
    <w:name w:val="引用 Char"/>
    <w:basedOn w:val="28"/>
    <w:link w:val="55"/>
    <w:qFormat/>
    <w:uiPriority w:val="29"/>
    <w:rPr>
      <w:i/>
      <w:iCs/>
      <w:sz w:val="24"/>
      <w:szCs w:val="24"/>
    </w:rPr>
  </w:style>
  <w:style w:type="paragraph" w:styleId="57">
    <w:name w:val="Intense Quote"/>
    <w:basedOn w:val="1"/>
    <w:next w:val="1"/>
    <w:link w:val="58"/>
    <w:qFormat/>
    <w:uiPriority w:val="30"/>
    <w:pPr>
      <w:spacing w:before="240" w:after="240" w:line="240" w:lineRule="auto"/>
      <w:ind w:left="1080" w:right="1080"/>
      <w:jc w:val="center"/>
    </w:pPr>
    <w:rPr>
      <w:color w:val="4F81BD" w:themeColor="accent1"/>
      <w:sz w:val="24"/>
      <w:szCs w:val="24"/>
      <w14:textFill>
        <w14:solidFill>
          <w14:schemeClr w14:val="accent1"/>
        </w14:solidFill>
      </w14:textFill>
    </w:rPr>
  </w:style>
  <w:style w:type="character" w:customStyle="1" w:styleId="58">
    <w:name w:val="明显引用 Char"/>
    <w:basedOn w:val="28"/>
    <w:link w:val="57"/>
    <w:qFormat/>
    <w:uiPriority w:val="30"/>
    <w:rPr>
      <w:color w:val="4F81BD" w:themeColor="accent1"/>
      <w:sz w:val="24"/>
      <w:szCs w:val="24"/>
      <w14:textFill>
        <w14:solidFill>
          <w14:schemeClr w14:val="accent1"/>
        </w14:solidFill>
      </w14:textFill>
    </w:rPr>
  </w:style>
  <w:style w:type="character" w:customStyle="1" w:styleId="59">
    <w:name w:val="Subtle Emphasis"/>
    <w:qFormat/>
    <w:uiPriority w:val="19"/>
    <w:rPr>
      <w:i/>
      <w:iCs/>
      <w:color w:val="254061" w:themeColor="accent1" w:themeShade="80"/>
    </w:rPr>
  </w:style>
  <w:style w:type="character" w:customStyle="1" w:styleId="60">
    <w:name w:val="Intense Emphasis"/>
    <w:qFormat/>
    <w:uiPriority w:val="21"/>
    <w:rPr>
      <w:b/>
      <w:bCs/>
      <w:caps/>
      <w:color w:val="254061" w:themeColor="accent1" w:themeShade="80"/>
      <w:spacing w:val="10"/>
    </w:rPr>
  </w:style>
  <w:style w:type="character" w:customStyle="1" w:styleId="61">
    <w:name w:val="Subtle Reference"/>
    <w:qFormat/>
    <w:uiPriority w:val="31"/>
    <w:rPr>
      <w:b/>
      <w:bCs/>
      <w:color w:val="4F81BD" w:themeColor="accent1"/>
      <w14:textFill>
        <w14:solidFill>
          <w14:schemeClr w14:val="accent1"/>
        </w14:solidFill>
      </w14:textFill>
    </w:rPr>
  </w:style>
  <w:style w:type="character" w:customStyle="1" w:styleId="62">
    <w:name w:val="Intense Reference"/>
    <w:qFormat/>
    <w:uiPriority w:val="32"/>
    <w:rPr>
      <w:b/>
      <w:bCs/>
      <w:i/>
      <w:iCs/>
      <w:caps/>
      <w:color w:val="4F81BD" w:themeColor="accent1"/>
      <w14:textFill>
        <w14:solidFill>
          <w14:schemeClr w14:val="accent1"/>
        </w14:solidFill>
      </w14:textFill>
    </w:rPr>
  </w:style>
  <w:style w:type="character" w:customStyle="1" w:styleId="63">
    <w:name w:val="Book Title"/>
    <w:qFormat/>
    <w:uiPriority w:val="33"/>
    <w:rPr>
      <w:b/>
      <w:bCs/>
      <w:i/>
      <w:iCs/>
      <w:spacing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35774;&#35745;&#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Black-Arial">
      <a:majorFont>
        <a:latin typeface="Arial Black"/>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8EAC55-DE34-430F-91F7-C3CDEB6F45D4}">
  <ds:schemaRefs/>
</ds:datastoreItem>
</file>

<file path=docProps/app.xml><?xml version="1.0" encoding="utf-8"?>
<Properties xmlns="http://schemas.openxmlformats.org/officeDocument/2006/extended-properties" xmlns:vt="http://schemas.openxmlformats.org/officeDocument/2006/docPropsVTypes">
  <Template>设计文档</Template>
  <Company>sohu</Company>
  <Pages>3</Pages>
  <Words>120</Words>
  <Characters>688</Characters>
  <Lines>5</Lines>
  <Paragraphs>1</Paragraphs>
  <TotalTime>2</TotalTime>
  <ScaleCrop>false</ScaleCrop>
  <LinksUpToDate>false</LinksUpToDate>
  <CharactersWithSpaces>807</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2008-10-30T08:10:00Z</dcterms:created>
  <dc:creator>QuanWang</dc:creator>
  <cp:lastModifiedBy>杨阳</cp:lastModifiedBy>
  <dcterms:modified xsi:type="dcterms:W3CDTF">2018-11-12T07:45:22Z</dcterms:modified>
  <cp:revision>302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