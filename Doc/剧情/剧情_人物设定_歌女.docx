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lang w:val="en-US" w:eastAsia="zh-CN"/>
        </w:rPr>
        <w:t>角色</w:t>
      </w:r>
      <w:r>
        <w:rPr>
          <w:rFonts w:hint="eastAsia"/>
          <w:b/>
          <w:sz w:val="48"/>
        </w:rPr>
        <w:t>概念设定</w:t>
      </w:r>
    </w:p>
    <w:p>
      <w:pPr>
        <w:jc w:val="center"/>
        <w:rPr>
          <w:rFonts w:hint="eastAsia"/>
          <w:b/>
          <w:sz w:val="44"/>
          <w:lang w:val="en-US" w:eastAsia="zh-CN"/>
        </w:rPr>
      </w:pPr>
      <w:r>
        <w:rPr>
          <w:b/>
          <w:sz w:val="44"/>
        </w:rPr>
        <w:t>——</w:t>
      </w:r>
      <w:r>
        <w:rPr>
          <w:rFonts w:hint="eastAsia"/>
          <w:b/>
          <w:sz w:val="44"/>
          <w:lang w:val="en-US" w:eastAsia="zh-CN"/>
        </w:rPr>
        <w:t>歌女</w:t>
      </w: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tbl>
      <w:tblPr>
        <w:tblStyle w:val="34"/>
        <w:tblpPr w:leftFromText="180" w:rightFromText="180" w:vertAnchor="text" w:horzAnchor="page" w:tblpX="2209" w:tblpY="257"/>
        <w:tblOverlap w:val="never"/>
        <w:tblW w:w="80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2021"/>
        <w:gridCol w:w="47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bottom w:val="single" w:color="000000" w:themeColor="text1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上次修改者</w:t>
            </w:r>
          </w:p>
        </w:tc>
        <w:tc>
          <w:tcPr>
            <w:tcW w:w="2021" w:type="dxa"/>
            <w:tcBorders>
              <w:bottom w:val="single" w:color="000000" w:themeColor="text1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上次修改时间</w:t>
            </w:r>
          </w:p>
        </w:tc>
        <w:tc>
          <w:tcPr>
            <w:tcW w:w="4760" w:type="dxa"/>
            <w:shd w:val="pct25" w:color="auto" w:fill="auto"/>
          </w:tcPr>
          <w:p>
            <w:r>
              <w:rPr>
                <w:rFonts w:hint="eastAsia"/>
              </w:rPr>
              <w:t>上次修改内容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10" w:color="auto" w:fill="auto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杨阳</w:t>
            </w:r>
          </w:p>
        </w:tc>
        <w:tc>
          <w:tcPr>
            <w:tcW w:w="2021" w:type="dxa"/>
            <w:shd w:val="pct10" w:color="auto" w:fill="auto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2018/11/7</w:t>
            </w:r>
          </w:p>
        </w:tc>
        <w:tc>
          <w:tcPr>
            <w:tcW w:w="4760" w:type="dxa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10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杨阳</w:t>
            </w:r>
          </w:p>
        </w:tc>
        <w:tc>
          <w:tcPr>
            <w:tcW w:w="2021" w:type="dxa"/>
            <w:shd w:val="pct10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2018/11/9</w:t>
            </w:r>
          </w:p>
        </w:tc>
        <w:tc>
          <w:tcPr>
            <w:tcW w:w="47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修改性格（上一版太过完美）</w:t>
            </w:r>
          </w:p>
        </w:tc>
      </w:tr>
    </w:tbl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both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人物标签</w:t>
      </w:r>
    </w:p>
    <w:p>
      <w:r>
        <mc:AlternateContent>
          <mc:Choice Requires="wpc">
            <w:drawing>
              <wp:inline distT="0" distB="0" distL="0" distR="0">
                <wp:extent cx="5274310" cy="23050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文本框 1"/>
                        <wps:cNvSpPr txBox="1"/>
                        <wps:spPr>
                          <a:xfrm>
                            <a:off x="832485" y="165100"/>
                            <a:ext cx="1362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第一代北漂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0485" y="889635"/>
                            <a:ext cx="1658620" cy="541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声音有特点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22935" y="1689100"/>
                            <a:ext cx="8286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独立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689985" y="1679575"/>
                            <a:ext cx="97218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有想法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908935" y="1089025"/>
                            <a:ext cx="1457960" cy="494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长得还可以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784985" y="860425"/>
                            <a:ext cx="72453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聪明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56610" y="365125"/>
                            <a:ext cx="137096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小城市来的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75460" y="1574800"/>
                            <a:ext cx="119126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关心父母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42210" y="174625"/>
                            <a:ext cx="7715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after="0" w:line="240" w:lineRule="auto"/>
                                <w:textAlignment w:val="auto"/>
                                <w:outlineLvl w:val="9"/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微软雅黑" w:eastAsia="微软雅黑" w:cs="Times New Roman"/>
                                  <w:bCs/>
                                  <w:color w:val="948A54" w:themeColor="background2" w:themeShade="80"/>
                                  <w:kern w:val="2"/>
                                  <w:sz w:val="36"/>
                                  <w:szCs w:val="36"/>
                                  <w:lang w:val="en-US" w:eastAsia="zh-CN" w:bidi="ar-SA"/>
                                </w:rPr>
                                <w:t>娇惯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1.5pt;width:415.3pt;" coordsize="5274310,2305050" editas="canvas" o:gfxdata="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APUh1P1gAAAAUBAAAPAAAAAAAAAAEAIAAAACIAAABkcnMvZG93bnJldi54bWxQ&#10;SwECFAAUAAAACACHTuJA5PiWAvoDAABbGwAADgAAAAAAAAABACAAAAAlAQAAZHJzL2Uyb0RvYy54&#10;bWxQSwUGAAAAAAYABgBZAQAAkQcAAAAA&#10;">
                <o:lock v:ext="edit" aspectratio="f"/>
                <v:shape id="_x0000_s1026" o:spid="_x0000_s1026" style="position:absolute;left:0;top:0;height:2305050;width:5274310;" filled="f" stroked="f" coordsize="21600,21600" o:gfxdata="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PUh1P1gAAAAUBAAAPAAAAAAAAAAEAIAAAACIAAABkcnMvZG93bnJldi54bWxQSwEC&#10;FAAUAAAACACHTuJAfdGHxYUDAADlFwAADgAAAAAAAAABACAAAAAlAQAAZHJzL2Uyb0RvYy54bWxQ&#10;SwUGAAAAAAYABgBZAQAAHAc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832485;top:165100;height:514350;width:1362075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cp7BNEAAAAFAQAADwAAAAAAAAABACAAAAAiAAAAZHJzL2Rvd25yZXYu&#10;eG1sUEsBAhQAFAAAAAgAh07iQFzAR8A7AgAASwQAAA4AAAAAAAAAAQAgAAAAIA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第一代北漂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85;top:889635;height:541655;width:1658620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BynsE0QAAAAUBAAAPAAAAAAAAAAEAIAAAACIAAABkcnMvZG93bnJl&#10;di54bWxQSwECFAAUAAAACACHTuJAu1tLij0CAABKBAAADgAAAAAAAAABACAAAAAgAQAAZHJzL2Uy&#10;b0RvYy54bWxQSwUGAAAAAAYABgBZAQAAz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声音有特点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2935;top:1689100;height:514350;width:828675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BynsE0QAAAAUBAAAPAAAAAAAAAAEAIAAAACIAAABkcnMvZG93bnJl&#10;di54bWxQSwECFAAUAAAACACHTuJAQS2ZFz0CAABLBAAADgAAAAAAAAABACAAAAAgAQAAZHJzL2Uy&#10;b0RvYy54bWxQSwUGAAAAAAYABgBZAQAAz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独立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89985;top:1679575;height:514350;width:972185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HKewTRAAAABQEAAA8AAAAAAAAAAQAgAAAAIgAAAGRycy9kb3du&#10;cmV2LnhtbFBLAQIUABQAAAAIAIdO4kC8/OQoPwIAAEwEAAAOAAAAAAAAAAEAIAAAACA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有想法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08935;top:1089025;height:494665;width:1457960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HKewTRAAAABQEAAA8AAAAAAAAAAQAgAAAAIgAAAGRycy9kb3du&#10;cmV2LnhtbFBLAQIUABQAAAAIAIdO4kB+ZTNqPwIAAE0EAAAOAAAAAAAAAAEAIAAAACA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长得还可以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84985;top:860425;height:514350;width:724535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HKewTRAAAABQEAAA8AAAAAAAAAAQAgAAAAIgAAAGRycy9kb3du&#10;cmV2LnhtbFBLAQIUABQAAAAIAIdO4kB8xmeuPwIAAEsEAAAOAAAAAAAAAAEAIAAAACA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聪明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56610;top:365125;height:514350;width:1370965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HKewTRAAAABQEAAA8AAAAAAAAAAQAgAAAAIgAAAGRycy9kb3du&#10;cmV2LnhtbFBLAQIUABQAAAAIAIdO4kD4fWzuPwIAAEwEAAAOAAAAAAAAAAEAIAAAACA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小城市来的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75460;top:1574800;height:514350;width:1191260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HKewTRAAAABQEAAA8AAAAAAAAAAQAgAAAAIgAAAGRycy9kb3ducmV2&#10;LnhtbFBLAQIUABQAAAAIAIdO4kDLYobFPAIAAE0EAAAOAAAAAAAAAAEAIAAAACABAABkcnMvZTJv&#10;RG9jLnhtbFBLBQYAAAAABgAGAFkBAADO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关心父母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42210;top:174625;height:514350;width:771525;" fillcolor="#FFFFFF [3201]" filled="t" stroked="f" coordsize="21600,21600" o:gfxdata="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HKewTRAAAABQEAAA8AAAAAAAAAAQAgAAAAIgAAAGRycy9kb3ducmV2&#10;LnhtbFBLAQIUABQAAAAIAIdO4kD5iP2cPAIAAE0EAAAOAAAAAAAAAAEAIAAAACABAABkcnMvZTJv&#10;RG9jLnhtbFBLBQYAAAAABgAGAFkBAADO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0" w:line="240" w:lineRule="auto"/>
                          <w:textAlignment w:val="auto"/>
                          <w:outlineLvl w:val="9"/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宋体" w:hAnsi="微软雅黑" w:eastAsia="微软雅黑" w:cs="Times New Roman"/>
                            <w:bCs/>
                            <w:color w:val="948A54" w:themeColor="background2" w:themeShade="80"/>
                            <w:kern w:val="2"/>
                            <w:sz w:val="36"/>
                            <w:szCs w:val="36"/>
                            <w:lang w:val="en-US" w:eastAsia="zh-CN" w:bidi="ar-SA"/>
                          </w:rPr>
                          <w:t>娇惯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人物概述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commentRangeStart w:id="0"/>
      <w:r>
        <w:rPr>
          <w:rFonts w:hint="eastAsia"/>
          <w:lang w:val="en-US" w:eastAsia="zh-CN"/>
        </w:rPr>
        <w:t>韩娥</w:t>
      </w:r>
      <w:commentRangeEnd w:id="0"/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出生日期：</w:t>
      </w:r>
      <w:commentRangeStart w:id="1"/>
      <w:r>
        <w:rPr>
          <w:rFonts w:hint="eastAsia"/>
          <w:lang w:val="en-US" w:eastAsia="zh-CN"/>
        </w:rPr>
        <w:t>1969年6月22日</w:t>
      </w:r>
      <w:commentRangeEnd w:id="1"/>
      <w:r>
        <w:commentReference w:id="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体态：身材姣好，相貌端正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性格：坚强、善良、善解人意、娇惯（刚来到北京时）、强势（获得酒吧后）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特点：从小城市来到北京的第一代北漂，渴望让父母能得到更好的生活。也渴望分担哥哥姐姐们的压力。虽然很懂事，但是有点娇惯。不太会看别人的脸色。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人物背景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传统北方家庭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娥的父母仿佛就是那个时代的人们的典型代表，出生于40年代，虽谈不上乱世，但是却赶上了天灾人祸。当他们准备工作的时候，开始了农民上山下乡政策，到从城市来到了农村。当他们需要感情慰藉的时候，面对的依旧是包办婚姻，结婚之后虽不能做到如胶似漆，但是还算得上是相敬如宾。他们这代人在母腹中就是承载了历史使命为“提高警惕保卫祖国，要准备打仗”而生。当他们长大之后，多生多育的便可以成为光荣母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娥除了父母二人，还有四个哥哥姐姐，这四个哥哥姐姐虽然相互互有摩擦，但是对于韩娥都是无比的呵护，虽然家中并不富裕，有时候为了多吃一口饭，两个哥哥都要斗嘴，但是韩娥每次都是在饭桌上吃得最饱的那个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家中变故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革期间，韩娥的父亲被打为反革命，被迫害。虽然并不至死，但是身体也落下了病根。母亲虽是村中有名的贤惠之人，能帮丈夫分担许多工作，但是毕竟家中有5个孩子，实在难以承担。韩娥的几个哥哥决定在家中帮助父亲母亲做工，分担压力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人物经历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北漂前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里的老幺，虽然出生于文革期间，但是在长大之后，文革结束，可以照常上学。家里还有几个哥哥姐姐。被几个哥哥姐姐护着的很好，完整的上完了高中。虽然有哥哥姐姐保护，但是她的内心还是一个比较希望独立，能够帮助到哥哥姐姐的。在初中的时候，就想尽力帮助帮家里的店里做工。所以在高中之后，不打算考大学，出于对大城市的渴望和希望能让哥哥姐姐不太为自己操心，决定去北京打工。虽然韩娥很懂事，但是由于在家中被照顾的很好，所以韩娥总有一些觉得大家都应该帮助自己的想法。可能就是有点娇惯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外貌特征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初到北京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样貌特征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邻家少女，单纯懵懂，但是眼中也不乏坚定。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参考人物：刘人语、郑爽、唐艺昕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比较传统的80年代服饰，没有很潮流，但是整体看起来也很舒服。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接手酒吧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样貌特征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虽然样貌不再那么懵懂，但是眉宇之前还有着清纯之气，能激发人们的保护欲望。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参考人物：宋茜、张钧甯、郑罗茜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比较接近于秦歌子的服饰，但是相对于秦歌子的服饰多了一点俏皮和清纯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再回北京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样貌特征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懵懂与清纯不在，更多的是一丝沧桑与怅然若失。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参考人物：张芷溪、孙艺珍、林美贞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比较常见的平民服饰，很普通的2000年服饰，但是还是会有一些装饰点缀。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杨阳" w:date="2018-11-07T17:23:39Z" w:initials="">
    <w:p w14:paraId="58B45464">
      <w:pPr>
        <w:pStyle w:val="1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余音绕梁</w:t>
      </w:r>
    </w:p>
  </w:comment>
  <w:comment w:id="1" w:author="杨阳" w:date="2018-11-07T17:23:57Z" w:initials="">
    <w:p w14:paraId="35854C5E">
      <w:pPr>
        <w:pStyle w:val="14"/>
      </w:pPr>
      <w:r>
        <w:rPr>
          <w:rFonts w:hint="eastAsia"/>
          <w:lang w:val="en-US" w:eastAsia="zh-CN"/>
        </w:rPr>
        <w:t>朱迪·嘉兰逝世《Over the rainbow》演唱者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B45464" w15:done="0"/>
  <w15:commentEx w15:paraId="35854C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DADB"/>
    <w:multiLevelType w:val="multilevel"/>
    <w:tmpl w:val="28CEDA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阳">
    <w15:presenceInfo w15:providerId="WPS Office" w15:userId="2289133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61"/>
    <w:rsid w:val="000033E5"/>
    <w:rsid w:val="000036AE"/>
    <w:rsid w:val="00005BED"/>
    <w:rsid w:val="00005DFC"/>
    <w:rsid w:val="00007289"/>
    <w:rsid w:val="00010355"/>
    <w:rsid w:val="000171D0"/>
    <w:rsid w:val="0002069F"/>
    <w:rsid w:val="00021FBB"/>
    <w:rsid w:val="000235C9"/>
    <w:rsid w:val="0002611F"/>
    <w:rsid w:val="00026D80"/>
    <w:rsid w:val="000377FF"/>
    <w:rsid w:val="00037D47"/>
    <w:rsid w:val="00040348"/>
    <w:rsid w:val="00040D9C"/>
    <w:rsid w:val="000420A7"/>
    <w:rsid w:val="0004352C"/>
    <w:rsid w:val="00043552"/>
    <w:rsid w:val="00044677"/>
    <w:rsid w:val="00044690"/>
    <w:rsid w:val="00052FD4"/>
    <w:rsid w:val="000548B3"/>
    <w:rsid w:val="000613D3"/>
    <w:rsid w:val="00061831"/>
    <w:rsid w:val="0006288E"/>
    <w:rsid w:val="00067BA5"/>
    <w:rsid w:val="000708A1"/>
    <w:rsid w:val="000709CB"/>
    <w:rsid w:val="000852A3"/>
    <w:rsid w:val="00087F83"/>
    <w:rsid w:val="00090112"/>
    <w:rsid w:val="000901E0"/>
    <w:rsid w:val="00094742"/>
    <w:rsid w:val="00096922"/>
    <w:rsid w:val="000976D3"/>
    <w:rsid w:val="000A3EDA"/>
    <w:rsid w:val="000B254F"/>
    <w:rsid w:val="000B43F6"/>
    <w:rsid w:val="000B7EE5"/>
    <w:rsid w:val="000D1D12"/>
    <w:rsid w:val="000D2DC3"/>
    <w:rsid w:val="000D7AE5"/>
    <w:rsid w:val="000E0F7A"/>
    <w:rsid w:val="000E1C5B"/>
    <w:rsid w:val="000E2269"/>
    <w:rsid w:val="000E227C"/>
    <w:rsid w:val="000F3CC8"/>
    <w:rsid w:val="000F79E8"/>
    <w:rsid w:val="0010475C"/>
    <w:rsid w:val="0011033B"/>
    <w:rsid w:val="001112B2"/>
    <w:rsid w:val="001123E7"/>
    <w:rsid w:val="00112E87"/>
    <w:rsid w:val="00113435"/>
    <w:rsid w:val="001169B1"/>
    <w:rsid w:val="00127604"/>
    <w:rsid w:val="00130006"/>
    <w:rsid w:val="0013098C"/>
    <w:rsid w:val="00136534"/>
    <w:rsid w:val="00137801"/>
    <w:rsid w:val="00142719"/>
    <w:rsid w:val="00144C45"/>
    <w:rsid w:val="00150382"/>
    <w:rsid w:val="00151CBE"/>
    <w:rsid w:val="001566E7"/>
    <w:rsid w:val="00156A97"/>
    <w:rsid w:val="00161752"/>
    <w:rsid w:val="0016327E"/>
    <w:rsid w:val="001665C0"/>
    <w:rsid w:val="0017208A"/>
    <w:rsid w:val="00172813"/>
    <w:rsid w:val="00181943"/>
    <w:rsid w:val="001837FA"/>
    <w:rsid w:val="00187E43"/>
    <w:rsid w:val="00192C10"/>
    <w:rsid w:val="001974DE"/>
    <w:rsid w:val="001A5C4D"/>
    <w:rsid w:val="001A79A3"/>
    <w:rsid w:val="001B0774"/>
    <w:rsid w:val="001B077C"/>
    <w:rsid w:val="001B231C"/>
    <w:rsid w:val="001B5D48"/>
    <w:rsid w:val="001B70C0"/>
    <w:rsid w:val="001B71AD"/>
    <w:rsid w:val="001C29A0"/>
    <w:rsid w:val="001C42D0"/>
    <w:rsid w:val="001C50A6"/>
    <w:rsid w:val="001C6BC7"/>
    <w:rsid w:val="001D01BF"/>
    <w:rsid w:val="001D25FB"/>
    <w:rsid w:val="001D2666"/>
    <w:rsid w:val="001D6238"/>
    <w:rsid w:val="001E0AE7"/>
    <w:rsid w:val="001E2DE6"/>
    <w:rsid w:val="001E5E27"/>
    <w:rsid w:val="001E7A7D"/>
    <w:rsid w:val="001F2667"/>
    <w:rsid w:val="001F27AD"/>
    <w:rsid w:val="001F31C1"/>
    <w:rsid w:val="001F322A"/>
    <w:rsid w:val="001F4A10"/>
    <w:rsid w:val="001F5D7B"/>
    <w:rsid w:val="0020226F"/>
    <w:rsid w:val="00202D0E"/>
    <w:rsid w:val="002077A0"/>
    <w:rsid w:val="0021341D"/>
    <w:rsid w:val="0021390D"/>
    <w:rsid w:val="002174BE"/>
    <w:rsid w:val="00224834"/>
    <w:rsid w:val="0022600E"/>
    <w:rsid w:val="00226044"/>
    <w:rsid w:val="002307F8"/>
    <w:rsid w:val="00231F1A"/>
    <w:rsid w:val="00232C9A"/>
    <w:rsid w:val="0023306D"/>
    <w:rsid w:val="00234163"/>
    <w:rsid w:val="002370BF"/>
    <w:rsid w:val="00240303"/>
    <w:rsid w:val="00243700"/>
    <w:rsid w:val="00247D40"/>
    <w:rsid w:val="0025062C"/>
    <w:rsid w:val="00253E84"/>
    <w:rsid w:val="0026403B"/>
    <w:rsid w:val="0026638E"/>
    <w:rsid w:val="0027068E"/>
    <w:rsid w:val="00272B8D"/>
    <w:rsid w:val="002757AC"/>
    <w:rsid w:val="002802B7"/>
    <w:rsid w:val="00281533"/>
    <w:rsid w:val="0028500F"/>
    <w:rsid w:val="002930FD"/>
    <w:rsid w:val="002A20DB"/>
    <w:rsid w:val="002A4874"/>
    <w:rsid w:val="002B0ECE"/>
    <w:rsid w:val="002B3FA6"/>
    <w:rsid w:val="002B7C8A"/>
    <w:rsid w:val="002C17E2"/>
    <w:rsid w:val="002C3E8B"/>
    <w:rsid w:val="002C6D81"/>
    <w:rsid w:val="002D1E6C"/>
    <w:rsid w:val="002D2A3F"/>
    <w:rsid w:val="002D5830"/>
    <w:rsid w:val="002D6787"/>
    <w:rsid w:val="002D7E4C"/>
    <w:rsid w:val="002E1FA7"/>
    <w:rsid w:val="002E7D0D"/>
    <w:rsid w:val="002F0061"/>
    <w:rsid w:val="002F1367"/>
    <w:rsid w:val="002F2B9A"/>
    <w:rsid w:val="002F5915"/>
    <w:rsid w:val="002F5981"/>
    <w:rsid w:val="002F76D2"/>
    <w:rsid w:val="00300E02"/>
    <w:rsid w:val="00306F50"/>
    <w:rsid w:val="003070B4"/>
    <w:rsid w:val="0031688C"/>
    <w:rsid w:val="00316EF2"/>
    <w:rsid w:val="003177BC"/>
    <w:rsid w:val="00320D1A"/>
    <w:rsid w:val="00322139"/>
    <w:rsid w:val="00332782"/>
    <w:rsid w:val="00336315"/>
    <w:rsid w:val="003457CB"/>
    <w:rsid w:val="0034740F"/>
    <w:rsid w:val="0035203B"/>
    <w:rsid w:val="003528C9"/>
    <w:rsid w:val="00355C1F"/>
    <w:rsid w:val="00357292"/>
    <w:rsid w:val="00361805"/>
    <w:rsid w:val="00363672"/>
    <w:rsid w:val="00363ADE"/>
    <w:rsid w:val="00363CF9"/>
    <w:rsid w:val="00366F0E"/>
    <w:rsid w:val="00370F48"/>
    <w:rsid w:val="00371E1C"/>
    <w:rsid w:val="003726F5"/>
    <w:rsid w:val="00372BD8"/>
    <w:rsid w:val="00381349"/>
    <w:rsid w:val="0038183E"/>
    <w:rsid w:val="003925A2"/>
    <w:rsid w:val="003959E4"/>
    <w:rsid w:val="003A031F"/>
    <w:rsid w:val="003A1874"/>
    <w:rsid w:val="003A7F1E"/>
    <w:rsid w:val="003B45FA"/>
    <w:rsid w:val="003C1F39"/>
    <w:rsid w:val="003C5BA0"/>
    <w:rsid w:val="003C7013"/>
    <w:rsid w:val="003D1397"/>
    <w:rsid w:val="003D2DDC"/>
    <w:rsid w:val="003D3189"/>
    <w:rsid w:val="003D7C59"/>
    <w:rsid w:val="003E1B32"/>
    <w:rsid w:val="003E268A"/>
    <w:rsid w:val="003E3977"/>
    <w:rsid w:val="003F5892"/>
    <w:rsid w:val="003F78B6"/>
    <w:rsid w:val="003F7CBF"/>
    <w:rsid w:val="00403831"/>
    <w:rsid w:val="00403949"/>
    <w:rsid w:val="00405A63"/>
    <w:rsid w:val="004079C0"/>
    <w:rsid w:val="004115FE"/>
    <w:rsid w:val="00412568"/>
    <w:rsid w:val="00412EB7"/>
    <w:rsid w:val="00413595"/>
    <w:rsid w:val="0041373D"/>
    <w:rsid w:val="0041642B"/>
    <w:rsid w:val="00422212"/>
    <w:rsid w:val="00422F2C"/>
    <w:rsid w:val="00430214"/>
    <w:rsid w:val="00430354"/>
    <w:rsid w:val="00432AEF"/>
    <w:rsid w:val="00432FB5"/>
    <w:rsid w:val="004410A5"/>
    <w:rsid w:val="00441A8A"/>
    <w:rsid w:val="004427DC"/>
    <w:rsid w:val="004446C5"/>
    <w:rsid w:val="00446831"/>
    <w:rsid w:val="00455946"/>
    <w:rsid w:val="0045744B"/>
    <w:rsid w:val="004602F4"/>
    <w:rsid w:val="00461161"/>
    <w:rsid w:val="0046609B"/>
    <w:rsid w:val="0047279E"/>
    <w:rsid w:val="00472FF2"/>
    <w:rsid w:val="004731D6"/>
    <w:rsid w:val="004736D1"/>
    <w:rsid w:val="00480305"/>
    <w:rsid w:val="004858D1"/>
    <w:rsid w:val="004907DF"/>
    <w:rsid w:val="0049104F"/>
    <w:rsid w:val="004A552E"/>
    <w:rsid w:val="004B278D"/>
    <w:rsid w:val="004B2A8F"/>
    <w:rsid w:val="004B523F"/>
    <w:rsid w:val="004C1AF7"/>
    <w:rsid w:val="004C22D3"/>
    <w:rsid w:val="004C7A22"/>
    <w:rsid w:val="004D1125"/>
    <w:rsid w:val="004D39E5"/>
    <w:rsid w:val="004D7F05"/>
    <w:rsid w:val="004E0095"/>
    <w:rsid w:val="004E1507"/>
    <w:rsid w:val="004E1D16"/>
    <w:rsid w:val="004E1ED8"/>
    <w:rsid w:val="004E66D1"/>
    <w:rsid w:val="004F07D9"/>
    <w:rsid w:val="004F37C1"/>
    <w:rsid w:val="00500AC1"/>
    <w:rsid w:val="00506937"/>
    <w:rsid w:val="00507147"/>
    <w:rsid w:val="00510112"/>
    <w:rsid w:val="00511E6C"/>
    <w:rsid w:val="00512533"/>
    <w:rsid w:val="00514FCD"/>
    <w:rsid w:val="00516993"/>
    <w:rsid w:val="00523C92"/>
    <w:rsid w:val="00526694"/>
    <w:rsid w:val="00531C0F"/>
    <w:rsid w:val="005339F9"/>
    <w:rsid w:val="005503EB"/>
    <w:rsid w:val="00551E42"/>
    <w:rsid w:val="0055333A"/>
    <w:rsid w:val="005547D5"/>
    <w:rsid w:val="005564A0"/>
    <w:rsid w:val="00576020"/>
    <w:rsid w:val="00577F64"/>
    <w:rsid w:val="00582A30"/>
    <w:rsid w:val="00595BDB"/>
    <w:rsid w:val="005A0787"/>
    <w:rsid w:val="005B059A"/>
    <w:rsid w:val="005B2441"/>
    <w:rsid w:val="005B33A2"/>
    <w:rsid w:val="005B4E35"/>
    <w:rsid w:val="005B6764"/>
    <w:rsid w:val="005C103A"/>
    <w:rsid w:val="005C1F53"/>
    <w:rsid w:val="005C3FAE"/>
    <w:rsid w:val="005C7937"/>
    <w:rsid w:val="005C79F3"/>
    <w:rsid w:val="005C7C65"/>
    <w:rsid w:val="005D0717"/>
    <w:rsid w:val="005D5073"/>
    <w:rsid w:val="005D7FFB"/>
    <w:rsid w:val="005E07E2"/>
    <w:rsid w:val="005E49DC"/>
    <w:rsid w:val="005E5085"/>
    <w:rsid w:val="005E53E4"/>
    <w:rsid w:val="005E5D01"/>
    <w:rsid w:val="005F0CA2"/>
    <w:rsid w:val="005F2B54"/>
    <w:rsid w:val="005F3567"/>
    <w:rsid w:val="005F77BC"/>
    <w:rsid w:val="00601E02"/>
    <w:rsid w:val="00602051"/>
    <w:rsid w:val="00610BD6"/>
    <w:rsid w:val="0061277C"/>
    <w:rsid w:val="00613128"/>
    <w:rsid w:val="00613AAD"/>
    <w:rsid w:val="00620AD3"/>
    <w:rsid w:val="0062527B"/>
    <w:rsid w:val="00637752"/>
    <w:rsid w:val="00641022"/>
    <w:rsid w:val="0064448F"/>
    <w:rsid w:val="00647D1F"/>
    <w:rsid w:val="00650C84"/>
    <w:rsid w:val="006527EE"/>
    <w:rsid w:val="006546D4"/>
    <w:rsid w:val="006603ED"/>
    <w:rsid w:val="006612AB"/>
    <w:rsid w:val="00662E61"/>
    <w:rsid w:val="00663C82"/>
    <w:rsid w:val="0066534C"/>
    <w:rsid w:val="00671589"/>
    <w:rsid w:val="006716BC"/>
    <w:rsid w:val="006830D5"/>
    <w:rsid w:val="006856E7"/>
    <w:rsid w:val="00685F2D"/>
    <w:rsid w:val="006923C1"/>
    <w:rsid w:val="00693581"/>
    <w:rsid w:val="0069425F"/>
    <w:rsid w:val="00696968"/>
    <w:rsid w:val="006A00F4"/>
    <w:rsid w:val="006A3070"/>
    <w:rsid w:val="006A378E"/>
    <w:rsid w:val="006B2046"/>
    <w:rsid w:val="006B2A66"/>
    <w:rsid w:val="006B36A9"/>
    <w:rsid w:val="006B6DAE"/>
    <w:rsid w:val="006C0069"/>
    <w:rsid w:val="006C0725"/>
    <w:rsid w:val="006C1E14"/>
    <w:rsid w:val="006C60CC"/>
    <w:rsid w:val="006C676F"/>
    <w:rsid w:val="006D3ABC"/>
    <w:rsid w:val="006D458D"/>
    <w:rsid w:val="006D7352"/>
    <w:rsid w:val="006E23E4"/>
    <w:rsid w:val="006F07EC"/>
    <w:rsid w:val="006F14BB"/>
    <w:rsid w:val="006F41B6"/>
    <w:rsid w:val="0070135A"/>
    <w:rsid w:val="00702155"/>
    <w:rsid w:val="00703F69"/>
    <w:rsid w:val="00704102"/>
    <w:rsid w:val="00704158"/>
    <w:rsid w:val="00706A22"/>
    <w:rsid w:val="00706DAE"/>
    <w:rsid w:val="00707BE6"/>
    <w:rsid w:val="007132C1"/>
    <w:rsid w:val="00713DCA"/>
    <w:rsid w:val="00714232"/>
    <w:rsid w:val="007161AF"/>
    <w:rsid w:val="0072350C"/>
    <w:rsid w:val="00723880"/>
    <w:rsid w:val="0072703C"/>
    <w:rsid w:val="0073067B"/>
    <w:rsid w:val="007321E6"/>
    <w:rsid w:val="00732BCA"/>
    <w:rsid w:val="00737D5A"/>
    <w:rsid w:val="00741384"/>
    <w:rsid w:val="00741410"/>
    <w:rsid w:val="0074158F"/>
    <w:rsid w:val="007429AE"/>
    <w:rsid w:val="007474D4"/>
    <w:rsid w:val="00747D33"/>
    <w:rsid w:val="00747E1C"/>
    <w:rsid w:val="0075099E"/>
    <w:rsid w:val="00751D88"/>
    <w:rsid w:val="007522C6"/>
    <w:rsid w:val="00753662"/>
    <w:rsid w:val="0076068C"/>
    <w:rsid w:val="00762CF8"/>
    <w:rsid w:val="00762D82"/>
    <w:rsid w:val="00763B65"/>
    <w:rsid w:val="007657C7"/>
    <w:rsid w:val="00767D1B"/>
    <w:rsid w:val="007716CD"/>
    <w:rsid w:val="0077172A"/>
    <w:rsid w:val="007759F9"/>
    <w:rsid w:val="007765B4"/>
    <w:rsid w:val="00777A0C"/>
    <w:rsid w:val="00780F9F"/>
    <w:rsid w:val="00782967"/>
    <w:rsid w:val="00786F14"/>
    <w:rsid w:val="007902BD"/>
    <w:rsid w:val="007945DA"/>
    <w:rsid w:val="00794E98"/>
    <w:rsid w:val="007A04FA"/>
    <w:rsid w:val="007A3E83"/>
    <w:rsid w:val="007A731C"/>
    <w:rsid w:val="007B154C"/>
    <w:rsid w:val="007B2FD6"/>
    <w:rsid w:val="007B30BD"/>
    <w:rsid w:val="007B356E"/>
    <w:rsid w:val="007B3F21"/>
    <w:rsid w:val="007B5572"/>
    <w:rsid w:val="007B74FE"/>
    <w:rsid w:val="007C3130"/>
    <w:rsid w:val="007C3612"/>
    <w:rsid w:val="007C3D60"/>
    <w:rsid w:val="007C588E"/>
    <w:rsid w:val="007D4D61"/>
    <w:rsid w:val="007D58A9"/>
    <w:rsid w:val="007E0A2E"/>
    <w:rsid w:val="007E151E"/>
    <w:rsid w:val="007E1601"/>
    <w:rsid w:val="007E19F0"/>
    <w:rsid w:val="007E2D15"/>
    <w:rsid w:val="007E3B69"/>
    <w:rsid w:val="007E3BD3"/>
    <w:rsid w:val="008021D6"/>
    <w:rsid w:val="008027EC"/>
    <w:rsid w:val="008028A9"/>
    <w:rsid w:val="0080479A"/>
    <w:rsid w:val="00812D23"/>
    <w:rsid w:val="00822BE3"/>
    <w:rsid w:val="008343E4"/>
    <w:rsid w:val="00834867"/>
    <w:rsid w:val="008351B7"/>
    <w:rsid w:val="00841FBF"/>
    <w:rsid w:val="008436F9"/>
    <w:rsid w:val="00843B04"/>
    <w:rsid w:val="00847193"/>
    <w:rsid w:val="00867878"/>
    <w:rsid w:val="00872B97"/>
    <w:rsid w:val="008744EB"/>
    <w:rsid w:val="008749F6"/>
    <w:rsid w:val="0088323E"/>
    <w:rsid w:val="008870DB"/>
    <w:rsid w:val="0089028F"/>
    <w:rsid w:val="008A0E62"/>
    <w:rsid w:val="008A123A"/>
    <w:rsid w:val="008A1375"/>
    <w:rsid w:val="008A27F9"/>
    <w:rsid w:val="008A41DE"/>
    <w:rsid w:val="008A59E2"/>
    <w:rsid w:val="008A5FEA"/>
    <w:rsid w:val="008B1415"/>
    <w:rsid w:val="008B2301"/>
    <w:rsid w:val="008B56C8"/>
    <w:rsid w:val="008D129F"/>
    <w:rsid w:val="008D1606"/>
    <w:rsid w:val="008D58D3"/>
    <w:rsid w:val="008D5A10"/>
    <w:rsid w:val="008E12A9"/>
    <w:rsid w:val="008F31CE"/>
    <w:rsid w:val="008F380C"/>
    <w:rsid w:val="008F76B9"/>
    <w:rsid w:val="00900155"/>
    <w:rsid w:val="009010C9"/>
    <w:rsid w:val="009020E4"/>
    <w:rsid w:val="00902900"/>
    <w:rsid w:val="00910E40"/>
    <w:rsid w:val="00911413"/>
    <w:rsid w:val="0091756D"/>
    <w:rsid w:val="00924C90"/>
    <w:rsid w:val="0092504C"/>
    <w:rsid w:val="00926B7A"/>
    <w:rsid w:val="00940637"/>
    <w:rsid w:val="009410BD"/>
    <w:rsid w:val="009436D5"/>
    <w:rsid w:val="00946428"/>
    <w:rsid w:val="00953E57"/>
    <w:rsid w:val="00954EBC"/>
    <w:rsid w:val="0095591C"/>
    <w:rsid w:val="009560A8"/>
    <w:rsid w:val="00956113"/>
    <w:rsid w:val="00956EB7"/>
    <w:rsid w:val="00961500"/>
    <w:rsid w:val="00967B84"/>
    <w:rsid w:val="0097702D"/>
    <w:rsid w:val="009775EE"/>
    <w:rsid w:val="00981053"/>
    <w:rsid w:val="0098422C"/>
    <w:rsid w:val="00990B39"/>
    <w:rsid w:val="009936BB"/>
    <w:rsid w:val="00994DFE"/>
    <w:rsid w:val="009A1B74"/>
    <w:rsid w:val="009A42E5"/>
    <w:rsid w:val="009A4C30"/>
    <w:rsid w:val="009B0AAB"/>
    <w:rsid w:val="009B2121"/>
    <w:rsid w:val="009B6541"/>
    <w:rsid w:val="009C3D07"/>
    <w:rsid w:val="009C4F4E"/>
    <w:rsid w:val="009C56A4"/>
    <w:rsid w:val="009D11E2"/>
    <w:rsid w:val="009E2861"/>
    <w:rsid w:val="009F2FE1"/>
    <w:rsid w:val="009F2FF4"/>
    <w:rsid w:val="009F54C5"/>
    <w:rsid w:val="00A03D54"/>
    <w:rsid w:val="00A072E7"/>
    <w:rsid w:val="00A10952"/>
    <w:rsid w:val="00A13F57"/>
    <w:rsid w:val="00A1551F"/>
    <w:rsid w:val="00A1571B"/>
    <w:rsid w:val="00A1764C"/>
    <w:rsid w:val="00A21F96"/>
    <w:rsid w:val="00A223D3"/>
    <w:rsid w:val="00A27443"/>
    <w:rsid w:val="00A31D9F"/>
    <w:rsid w:val="00A33FB1"/>
    <w:rsid w:val="00A3490C"/>
    <w:rsid w:val="00A40B0E"/>
    <w:rsid w:val="00A41243"/>
    <w:rsid w:val="00A414A6"/>
    <w:rsid w:val="00A42DD6"/>
    <w:rsid w:val="00A43E43"/>
    <w:rsid w:val="00A5400D"/>
    <w:rsid w:val="00A62234"/>
    <w:rsid w:val="00A652D9"/>
    <w:rsid w:val="00A73728"/>
    <w:rsid w:val="00A74781"/>
    <w:rsid w:val="00A75253"/>
    <w:rsid w:val="00A76358"/>
    <w:rsid w:val="00A859A7"/>
    <w:rsid w:val="00A90E0B"/>
    <w:rsid w:val="00A91CAF"/>
    <w:rsid w:val="00A91F80"/>
    <w:rsid w:val="00A94BFA"/>
    <w:rsid w:val="00AA127C"/>
    <w:rsid w:val="00AA63E0"/>
    <w:rsid w:val="00AB3843"/>
    <w:rsid w:val="00AB405E"/>
    <w:rsid w:val="00AB497A"/>
    <w:rsid w:val="00AB77DA"/>
    <w:rsid w:val="00AC02C3"/>
    <w:rsid w:val="00AC0B9D"/>
    <w:rsid w:val="00AC188C"/>
    <w:rsid w:val="00AC4B64"/>
    <w:rsid w:val="00AC78E7"/>
    <w:rsid w:val="00AD2172"/>
    <w:rsid w:val="00AD2A68"/>
    <w:rsid w:val="00AD5D68"/>
    <w:rsid w:val="00AE0A55"/>
    <w:rsid w:val="00AE195F"/>
    <w:rsid w:val="00AE1DC3"/>
    <w:rsid w:val="00AE3EAE"/>
    <w:rsid w:val="00AE5B6A"/>
    <w:rsid w:val="00AE70D9"/>
    <w:rsid w:val="00AE7DE3"/>
    <w:rsid w:val="00AF272A"/>
    <w:rsid w:val="00AF58CE"/>
    <w:rsid w:val="00AF58F2"/>
    <w:rsid w:val="00B059B1"/>
    <w:rsid w:val="00B0756B"/>
    <w:rsid w:val="00B12FB3"/>
    <w:rsid w:val="00B16CB0"/>
    <w:rsid w:val="00B17352"/>
    <w:rsid w:val="00B17D53"/>
    <w:rsid w:val="00B22790"/>
    <w:rsid w:val="00B23480"/>
    <w:rsid w:val="00B24C89"/>
    <w:rsid w:val="00B256D4"/>
    <w:rsid w:val="00B267A9"/>
    <w:rsid w:val="00B27620"/>
    <w:rsid w:val="00B30A93"/>
    <w:rsid w:val="00B326BA"/>
    <w:rsid w:val="00B338B7"/>
    <w:rsid w:val="00B343F4"/>
    <w:rsid w:val="00B353D3"/>
    <w:rsid w:val="00B379A0"/>
    <w:rsid w:val="00B45782"/>
    <w:rsid w:val="00B46D9F"/>
    <w:rsid w:val="00B510FF"/>
    <w:rsid w:val="00B52E2A"/>
    <w:rsid w:val="00B53E31"/>
    <w:rsid w:val="00B540C4"/>
    <w:rsid w:val="00B5413B"/>
    <w:rsid w:val="00B56195"/>
    <w:rsid w:val="00B56A0D"/>
    <w:rsid w:val="00B666FD"/>
    <w:rsid w:val="00B671AE"/>
    <w:rsid w:val="00B728AE"/>
    <w:rsid w:val="00B7405A"/>
    <w:rsid w:val="00B74E51"/>
    <w:rsid w:val="00B76638"/>
    <w:rsid w:val="00B81CFB"/>
    <w:rsid w:val="00B8202A"/>
    <w:rsid w:val="00B82913"/>
    <w:rsid w:val="00B83032"/>
    <w:rsid w:val="00B93809"/>
    <w:rsid w:val="00B94DEB"/>
    <w:rsid w:val="00B9570F"/>
    <w:rsid w:val="00BA233A"/>
    <w:rsid w:val="00BB018D"/>
    <w:rsid w:val="00BB078C"/>
    <w:rsid w:val="00BB29A5"/>
    <w:rsid w:val="00BB67EB"/>
    <w:rsid w:val="00BB7663"/>
    <w:rsid w:val="00BD5E59"/>
    <w:rsid w:val="00BD70F0"/>
    <w:rsid w:val="00BE2CEB"/>
    <w:rsid w:val="00BF24A0"/>
    <w:rsid w:val="00BF3436"/>
    <w:rsid w:val="00BF6B61"/>
    <w:rsid w:val="00C00EF6"/>
    <w:rsid w:val="00C0363F"/>
    <w:rsid w:val="00C0410B"/>
    <w:rsid w:val="00C1073A"/>
    <w:rsid w:val="00C11A53"/>
    <w:rsid w:val="00C12744"/>
    <w:rsid w:val="00C14345"/>
    <w:rsid w:val="00C16CC6"/>
    <w:rsid w:val="00C172FE"/>
    <w:rsid w:val="00C21B5E"/>
    <w:rsid w:val="00C23DCD"/>
    <w:rsid w:val="00C271D1"/>
    <w:rsid w:val="00C27402"/>
    <w:rsid w:val="00C32436"/>
    <w:rsid w:val="00C3644C"/>
    <w:rsid w:val="00C37CD4"/>
    <w:rsid w:val="00C43E61"/>
    <w:rsid w:val="00C45337"/>
    <w:rsid w:val="00C47694"/>
    <w:rsid w:val="00C504E6"/>
    <w:rsid w:val="00C518E6"/>
    <w:rsid w:val="00C521B0"/>
    <w:rsid w:val="00C55C0C"/>
    <w:rsid w:val="00C56643"/>
    <w:rsid w:val="00C61E36"/>
    <w:rsid w:val="00C62181"/>
    <w:rsid w:val="00C6561A"/>
    <w:rsid w:val="00C6616A"/>
    <w:rsid w:val="00C7180E"/>
    <w:rsid w:val="00C7376A"/>
    <w:rsid w:val="00C744C0"/>
    <w:rsid w:val="00C76EEE"/>
    <w:rsid w:val="00C77809"/>
    <w:rsid w:val="00C77A6E"/>
    <w:rsid w:val="00C80FA0"/>
    <w:rsid w:val="00C85960"/>
    <w:rsid w:val="00C963D7"/>
    <w:rsid w:val="00C96855"/>
    <w:rsid w:val="00C96E84"/>
    <w:rsid w:val="00CA2636"/>
    <w:rsid w:val="00CA3C79"/>
    <w:rsid w:val="00CA3CA2"/>
    <w:rsid w:val="00CA4FC2"/>
    <w:rsid w:val="00CA73A7"/>
    <w:rsid w:val="00CB1851"/>
    <w:rsid w:val="00CB7F61"/>
    <w:rsid w:val="00CC092F"/>
    <w:rsid w:val="00CC4BED"/>
    <w:rsid w:val="00CC5D2B"/>
    <w:rsid w:val="00CD1A14"/>
    <w:rsid w:val="00CD5139"/>
    <w:rsid w:val="00CD64A6"/>
    <w:rsid w:val="00CE33B3"/>
    <w:rsid w:val="00CE49E7"/>
    <w:rsid w:val="00CE60CB"/>
    <w:rsid w:val="00CF67DD"/>
    <w:rsid w:val="00D0475C"/>
    <w:rsid w:val="00D15F8C"/>
    <w:rsid w:val="00D200DD"/>
    <w:rsid w:val="00D233C3"/>
    <w:rsid w:val="00D31743"/>
    <w:rsid w:val="00D50390"/>
    <w:rsid w:val="00D52E21"/>
    <w:rsid w:val="00D53DE0"/>
    <w:rsid w:val="00D55A31"/>
    <w:rsid w:val="00D5605A"/>
    <w:rsid w:val="00D60BCD"/>
    <w:rsid w:val="00D62F3C"/>
    <w:rsid w:val="00D63E13"/>
    <w:rsid w:val="00D67211"/>
    <w:rsid w:val="00D70403"/>
    <w:rsid w:val="00D719B4"/>
    <w:rsid w:val="00D72D7D"/>
    <w:rsid w:val="00D80246"/>
    <w:rsid w:val="00D8081B"/>
    <w:rsid w:val="00D80A25"/>
    <w:rsid w:val="00D83B7C"/>
    <w:rsid w:val="00D83F0B"/>
    <w:rsid w:val="00D8428B"/>
    <w:rsid w:val="00D869DD"/>
    <w:rsid w:val="00D87A40"/>
    <w:rsid w:val="00D90183"/>
    <w:rsid w:val="00D95ED0"/>
    <w:rsid w:val="00D963F3"/>
    <w:rsid w:val="00DA16F0"/>
    <w:rsid w:val="00DA438D"/>
    <w:rsid w:val="00DA4924"/>
    <w:rsid w:val="00DA4E04"/>
    <w:rsid w:val="00DA6A35"/>
    <w:rsid w:val="00DA6F61"/>
    <w:rsid w:val="00DA72B0"/>
    <w:rsid w:val="00DB1E25"/>
    <w:rsid w:val="00DB1EDF"/>
    <w:rsid w:val="00DC1BC0"/>
    <w:rsid w:val="00DC282A"/>
    <w:rsid w:val="00DC3608"/>
    <w:rsid w:val="00DC68BF"/>
    <w:rsid w:val="00DD2A61"/>
    <w:rsid w:val="00DD3D23"/>
    <w:rsid w:val="00DD4051"/>
    <w:rsid w:val="00DD4869"/>
    <w:rsid w:val="00DD4E6F"/>
    <w:rsid w:val="00DD565C"/>
    <w:rsid w:val="00DD7342"/>
    <w:rsid w:val="00DE1091"/>
    <w:rsid w:val="00DE1284"/>
    <w:rsid w:val="00DE2309"/>
    <w:rsid w:val="00DE4D01"/>
    <w:rsid w:val="00DE58C8"/>
    <w:rsid w:val="00DE7962"/>
    <w:rsid w:val="00E00667"/>
    <w:rsid w:val="00E02E0D"/>
    <w:rsid w:val="00E04B2F"/>
    <w:rsid w:val="00E04C7C"/>
    <w:rsid w:val="00E05D0E"/>
    <w:rsid w:val="00E06675"/>
    <w:rsid w:val="00E06B23"/>
    <w:rsid w:val="00E07DB4"/>
    <w:rsid w:val="00E160E9"/>
    <w:rsid w:val="00E17AE6"/>
    <w:rsid w:val="00E2165C"/>
    <w:rsid w:val="00E21B58"/>
    <w:rsid w:val="00E31DC4"/>
    <w:rsid w:val="00E325CA"/>
    <w:rsid w:val="00E33111"/>
    <w:rsid w:val="00E34534"/>
    <w:rsid w:val="00E345DC"/>
    <w:rsid w:val="00E35C3E"/>
    <w:rsid w:val="00E36123"/>
    <w:rsid w:val="00E36525"/>
    <w:rsid w:val="00E371D3"/>
    <w:rsid w:val="00E37437"/>
    <w:rsid w:val="00E46FED"/>
    <w:rsid w:val="00E50DCC"/>
    <w:rsid w:val="00E52C97"/>
    <w:rsid w:val="00E64FCB"/>
    <w:rsid w:val="00E701C2"/>
    <w:rsid w:val="00E731F6"/>
    <w:rsid w:val="00E73BEC"/>
    <w:rsid w:val="00E76985"/>
    <w:rsid w:val="00E8102C"/>
    <w:rsid w:val="00E852B0"/>
    <w:rsid w:val="00E93302"/>
    <w:rsid w:val="00E93657"/>
    <w:rsid w:val="00E9384E"/>
    <w:rsid w:val="00E9642F"/>
    <w:rsid w:val="00E97306"/>
    <w:rsid w:val="00EA0F12"/>
    <w:rsid w:val="00EA1531"/>
    <w:rsid w:val="00EA30E6"/>
    <w:rsid w:val="00EA52E7"/>
    <w:rsid w:val="00EA57C2"/>
    <w:rsid w:val="00EA5A25"/>
    <w:rsid w:val="00EB4E13"/>
    <w:rsid w:val="00EB70A4"/>
    <w:rsid w:val="00EB7274"/>
    <w:rsid w:val="00EB7281"/>
    <w:rsid w:val="00EB77BE"/>
    <w:rsid w:val="00EC2FF7"/>
    <w:rsid w:val="00EC36DC"/>
    <w:rsid w:val="00EC3B00"/>
    <w:rsid w:val="00EC4492"/>
    <w:rsid w:val="00EC5EA1"/>
    <w:rsid w:val="00ED2B02"/>
    <w:rsid w:val="00ED423C"/>
    <w:rsid w:val="00ED5D2B"/>
    <w:rsid w:val="00ED6190"/>
    <w:rsid w:val="00ED6FF2"/>
    <w:rsid w:val="00EE0B11"/>
    <w:rsid w:val="00EE149B"/>
    <w:rsid w:val="00EE6976"/>
    <w:rsid w:val="00EE7D9C"/>
    <w:rsid w:val="00EF102F"/>
    <w:rsid w:val="00F03732"/>
    <w:rsid w:val="00F0473C"/>
    <w:rsid w:val="00F07315"/>
    <w:rsid w:val="00F10AF0"/>
    <w:rsid w:val="00F3266D"/>
    <w:rsid w:val="00F4312C"/>
    <w:rsid w:val="00F439F6"/>
    <w:rsid w:val="00F56BA0"/>
    <w:rsid w:val="00F56BD9"/>
    <w:rsid w:val="00F57598"/>
    <w:rsid w:val="00F605BD"/>
    <w:rsid w:val="00F64C2D"/>
    <w:rsid w:val="00F672C2"/>
    <w:rsid w:val="00F67EA4"/>
    <w:rsid w:val="00F72B2E"/>
    <w:rsid w:val="00F75B99"/>
    <w:rsid w:val="00F80A4F"/>
    <w:rsid w:val="00F8119A"/>
    <w:rsid w:val="00F81E6E"/>
    <w:rsid w:val="00F836D4"/>
    <w:rsid w:val="00F848FC"/>
    <w:rsid w:val="00F85737"/>
    <w:rsid w:val="00F8691E"/>
    <w:rsid w:val="00F8764A"/>
    <w:rsid w:val="00F91E41"/>
    <w:rsid w:val="00FA0A01"/>
    <w:rsid w:val="00FA4FDF"/>
    <w:rsid w:val="00FA611D"/>
    <w:rsid w:val="00FB12C8"/>
    <w:rsid w:val="00FB38F5"/>
    <w:rsid w:val="00FC4EDE"/>
    <w:rsid w:val="00FD52B5"/>
    <w:rsid w:val="00FD7FAA"/>
    <w:rsid w:val="00FE174F"/>
    <w:rsid w:val="00FE35BE"/>
    <w:rsid w:val="00FF40EE"/>
    <w:rsid w:val="00FF4E56"/>
    <w:rsid w:val="2F6F5AD8"/>
    <w:rsid w:val="3841258F"/>
    <w:rsid w:val="3A7F20A2"/>
    <w:rsid w:val="66AA07BB"/>
    <w:rsid w:val="6850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aj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38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39"/>
    <w:unhideWhenUsed/>
    <w:qFormat/>
    <w:uiPriority w:val="9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</w:rPr>
  </w:style>
  <w:style w:type="paragraph" w:styleId="5">
    <w:name w:val="heading 4"/>
    <w:basedOn w:val="1"/>
    <w:next w:val="1"/>
    <w:link w:val="40"/>
    <w:unhideWhenUsed/>
    <w:qFormat/>
    <w:uiPriority w:val="9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76092" w:themeColor="accent1" w:themeShade="BF"/>
      <w:spacing w:val="10"/>
    </w:rPr>
  </w:style>
  <w:style w:type="paragraph" w:styleId="6">
    <w:name w:val="heading 5"/>
    <w:basedOn w:val="1"/>
    <w:next w:val="1"/>
    <w:link w:val="41"/>
    <w:unhideWhenUsed/>
    <w:qFormat/>
    <w:uiPriority w:val="9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76092" w:themeColor="accent1" w:themeShade="BF"/>
      <w:spacing w:val="10"/>
    </w:rPr>
  </w:style>
  <w:style w:type="paragraph" w:styleId="7">
    <w:name w:val="heading 6"/>
    <w:basedOn w:val="1"/>
    <w:next w:val="1"/>
    <w:link w:val="48"/>
    <w:unhideWhenUsed/>
    <w:qFormat/>
    <w:uiPriority w:val="9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76092" w:themeColor="accent1" w:themeShade="BF"/>
      <w:spacing w:val="10"/>
    </w:rPr>
  </w:style>
  <w:style w:type="paragraph" w:styleId="8">
    <w:name w:val="heading 7"/>
    <w:basedOn w:val="1"/>
    <w:next w:val="1"/>
    <w:link w:val="49"/>
    <w:unhideWhenUsed/>
    <w:qFormat/>
    <w:uiPriority w:val="9"/>
    <w:pPr>
      <w:spacing w:before="200" w:after="0"/>
      <w:outlineLvl w:val="6"/>
    </w:pPr>
    <w:rPr>
      <w:caps/>
      <w:color w:val="376092" w:themeColor="accent1" w:themeShade="BF"/>
      <w:spacing w:val="1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</w:pPr>
    <w:rPr>
      <w:szCs w:val="18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3">
    <w:name w:val="Document Map"/>
    <w:basedOn w:val="1"/>
    <w:link w:val="42"/>
    <w:semiHidden/>
    <w:unhideWhenUsed/>
    <w:qFormat/>
    <w:uiPriority w:val="99"/>
    <w:rPr>
      <w:rFonts w:ascii="宋体" w:eastAsia="宋体"/>
      <w:szCs w:val="18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toc 5"/>
    <w:basedOn w:val="1"/>
    <w:next w:val="1"/>
    <w:unhideWhenUsed/>
    <w:qFormat/>
    <w:uiPriority w:val="39"/>
    <w:pPr>
      <w:ind w:left="840"/>
    </w:pPr>
    <w:rPr>
      <w:szCs w:val="18"/>
    </w:rPr>
  </w:style>
  <w:style w:type="paragraph" w:styleId="16">
    <w:name w:val="toc 3"/>
    <w:basedOn w:val="1"/>
    <w:next w:val="1"/>
    <w:unhideWhenUsed/>
    <w:qFormat/>
    <w:uiPriority w:val="39"/>
    <w:pPr>
      <w:ind w:left="420"/>
    </w:pPr>
    <w:rPr>
      <w:i/>
      <w:iCs/>
    </w:rPr>
  </w:style>
  <w:style w:type="paragraph" w:styleId="17">
    <w:name w:val="toc 8"/>
    <w:basedOn w:val="1"/>
    <w:next w:val="1"/>
    <w:unhideWhenUsed/>
    <w:qFormat/>
    <w:uiPriority w:val="39"/>
    <w:pPr>
      <w:ind w:left="1470"/>
    </w:pPr>
    <w:rPr>
      <w:szCs w:val="18"/>
    </w:rPr>
  </w:style>
  <w:style w:type="paragraph" w:styleId="18">
    <w:name w:val="Balloon Text"/>
    <w:basedOn w:val="1"/>
    <w:link w:val="44"/>
    <w:semiHidden/>
    <w:unhideWhenUsed/>
    <w:qFormat/>
    <w:uiPriority w:val="99"/>
    <w:rPr>
      <w:szCs w:val="18"/>
    </w:rPr>
  </w:style>
  <w:style w:type="paragraph" w:styleId="19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20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1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</w:rPr>
  </w:style>
  <w:style w:type="paragraph" w:styleId="22">
    <w:name w:val="toc 4"/>
    <w:basedOn w:val="1"/>
    <w:next w:val="1"/>
    <w:unhideWhenUsed/>
    <w:qFormat/>
    <w:uiPriority w:val="39"/>
    <w:pPr>
      <w:ind w:left="630"/>
    </w:pPr>
    <w:rPr>
      <w:szCs w:val="18"/>
    </w:rPr>
  </w:style>
  <w:style w:type="paragraph" w:styleId="23">
    <w:name w:val="Subtitle"/>
    <w:basedOn w:val="1"/>
    <w:next w:val="1"/>
    <w:link w:val="53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toc 6"/>
    <w:basedOn w:val="1"/>
    <w:next w:val="1"/>
    <w:unhideWhenUsed/>
    <w:qFormat/>
    <w:uiPriority w:val="39"/>
    <w:pPr>
      <w:ind w:left="1050"/>
    </w:pPr>
    <w:rPr>
      <w:szCs w:val="18"/>
    </w:rPr>
  </w:style>
  <w:style w:type="paragraph" w:styleId="25">
    <w:name w:val="toc 2"/>
    <w:basedOn w:val="1"/>
    <w:next w:val="1"/>
    <w:unhideWhenUsed/>
    <w:qFormat/>
    <w:uiPriority w:val="39"/>
    <w:pPr>
      <w:ind w:left="210"/>
    </w:pPr>
    <w:rPr>
      <w:smallCaps/>
    </w:rPr>
  </w:style>
  <w:style w:type="paragraph" w:styleId="26">
    <w:name w:val="toc 9"/>
    <w:basedOn w:val="1"/>
    <w:next w:val="1"/>
    <w:unhideWhenUsed/>
    <w:qFormat/>
    <w:uiPriority w:val="39"/>
    <w:pPr>
      <w:ind w:left="1680"/>
    </w:pPr>
    <w:rPr>
      <w:szCs w:val="18"/>
    </w:rPr>
  </w:style>
  <w:style w:type="paragraph" w:styleId="27">
    <w:name w:val="Title"/>
    <w:basedOn w:val="1"/>
    <w:next w:val="1"/>
    <w:link w:val="52"/>
    <w:qFormat/>
    <w:uiPriority w:val="10"/>
    <w:pPr>
      <w:spacing w:before="0" w:after="0"/>
    </w:pPr>
    <w:rPr>
      <w:rFonts w:asciiTheme="majorHAnsi" w:hAnsiTheme="majorHAnsi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FollowedHyperlink"/>
    <w:basedOn w:val="2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Emphasis"/>
    <w:qFormat/>
    <w:uiPriority w:val="20"/>
    <w:rPr>
      <w:caps/>
      <w:color w:val="254061" w:themeColor="accent1" w:themeShade="80"/>
      <w:spacing w:val="5"/>
    </w:rPr>
  </w:style>
  <w:style w:type="character" w:styleId="32">
    <w:name w:val="Hyperlink"/>
    <w:basedOn w:val="2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4">
    <w:name w:val="Table Grid"/>
    <w:basedOn w:val="3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页眉 Char"/>
    <w:basedOn w:val="28"/>
    <w:link w:val="20"/>
    <w:uiPriority w:val="99"/>
    <w:rPr>
      <w:sz w:val="18"/>
      <w:szCs w:val="18"/>
    </w:rPr>
  </w:style>
  <w:style w:type="character" w:customStyle="1" w:styleId="36">
    <w:name w:val="页脚 Char"/>
    <w:basedOn w:val="28"/>
    <w:link w:val="19"/>
    <w:qFormat/>
    <w:uiPriority w:val="99"/>
    <w:rPr>
      <w:sz w:val="18"/>
      <w:szCs w:val="18"/>
    </w:rPr>
  </w:style>
  <w:style w:type="character" w:customStyle="1" w:styleId="37">
    <w:name w:val="标题 1 Char"/>
    <w:basedOn w:val="28"/>
    <w:link w:val="2"/>
    <w:uiPriority w:val="9"/>
    <w:rPr>
      <w:caps/>
      <w:color w:val="FFFFFF" w:themeColor="background1"/>
      <w:spacing w:val="15"/>
      <w:sz w:val="22"/>
      <w:szCs w:val="22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38">
    <w:name w:val="标题 2 Char"/>
    <w:basedOn w:val="28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39">
    <w:name w:val="标题 3 Char"/>
    <w:basedOn w:val="28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40">
    <w:name w:val="标题 4 Char"/>
    <w:basedOn w:val="28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41">
    <w:name w:val="标题 5 Char"/>
    <w:basedOn w:val="28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42">
    <w:name w:val="文档结构图 Char"/>
    <w:basedOn w:val="28"/>
    <w:link w:val="13"/>
    <w:semiHidden/>
    <w:uiPriority w:val="99"/>
    <w:rPr>
      <w:rFonts w:ascii="宋体" w:eastAsia="宋体"/>
      <w:sz w:val="18"/>
      <w:szCs w:val="18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character" w:customStyle="1" w:styleId="44">
    <w:name w:val="批注框文本 Char"/>
    <w:basedOn w:val="28"/>
    <w:link w:val="18"/>
    <w:semiHidden/>
    <w:qFormat/>
    <w:uiPriority w:val="99"/>
    <w:rPr>
      <w:sz w:val="18"/>
      <w:szCs w:val="18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  <w:style w:type="table" w:customStyle="1" w:styleId="46">
    <w:name w:val="浅色列表1"/>
    <w:basedOn w:val="33"/>
    <w:qFormat/>
    <w:uiPriority w:val="61"/>
    <w:rPr>
      <w:rFonts w:eastAsia="Times New Roman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47">
    <w:name w:val="浅色列表 - 强调文字颜色 1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8">
    <w:name w:val="标题 6 Char"/>
    <w:basedOn w:val="28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9">
    <w:name w:val="标题 7 Char"/>
    <w:basedOn w:val="28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50">
    <w:name w:val="标题 8 Char"/>
    <w:basedOn w:val="28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51">
    <w:name w:val="标题 9 Char"/>
    <w:basedOn w:val="28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52">
    <w:name w:val="标题 Char"/>
    <w:basedOn w:val="28"/>
    <w:link w:val="27"/>
    <w:qFormat/>
    <w:uiPriority w:val="10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53">
    <w:name w:val="副标题 Char"/>
    <w:basedOn w:val="28"/>
    <w:link w:val="23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4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55">
    <w:name w:val="Quote"/>
    <w:basedOn w:val="1"/>
    <w:next w:val="1"/>
    <w:link w:val="56"/>
    <w:qFormat/>
    <w:uiPriority w:val="29"/>
    <w:rPr>
      <w:i/>
      <w:iCs/>
      <w:sz w:val="24"/>
      <w:szCs w:val="24"/>
    </w:rPr>
  </w:style>
  <w:style w:type="character" w:customStyle="1" w:styleId="56">
    <w:name w:val="引用 Char"/>
    <w:basedOn w:val="28"/>
    <w:link w:val="55"/>
    <w:qFormat/>
    <w:uiPriority w:val="29"/>
    <w:rPr>
      <w:i/>
      <w:iCs/>
      <w:sz w:val="24"/>
      <w:szCs w:val="24"/>
    </w:rPr>
  </w:style>
  <w:style w:type="paragraph" w:styleId="57">
    <w:name w:val="Intense Quote"/>
    <w:basedOn w:val="1"/>
    <w:next w:val="1"/>
    <w:link w:val="58"/>
    <w:qFormat/>
    <w:uiPriority w:val="3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58">
    <w:name w:val="明显引用 Char"/>
    <w:basedOn w:val="28"/>
    <w:link w:val="57"/>
    <w:qFormat/>
    <w:uiPriority w:val="30"/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59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60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61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Book Title"/>
    <w:qFormat/>
    <w:uiPriority w:val="33"/>
    <w:rPr>
      <w:b/>
      <w:bCs/>
      <w:i/>
      <w:iCs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EAC55-DE34-430F-91F7-C3CDEB6F45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设计文档</Template>
  <Company>sohu</Company>
  <Pages>3</Pages>
  <Words>120</Words>
  <Characters>688</Characters>
  <Lines>5</Lines>
  <Paragraphs>1</Paragraphs>
  <TotalTime>4</TotalTime>
  <ScaleCrop>false</ScaleCrop>
  <LinksUpToDate>false</LinksUpToDate>
  <CharactersWithSpaces>807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2008-10-30T08:10:00Z</dcterms:created>
  <dc:creator>QuanWang</dc:creator>
  <cp:lastModifiedBy>杨阳</cp:lastModifiedBy>
  <dcterms:modified xsi:type="dcterms:W3CDTF">2018-11-09T16:09:43Z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